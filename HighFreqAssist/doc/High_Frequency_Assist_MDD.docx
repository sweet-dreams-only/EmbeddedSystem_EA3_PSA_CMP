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3"/>
  </w:num>
  <w:num w:numId="9">
    <w:abstractNumId w:val="7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E66DA"/>
    <w:rsid w:val="00027CB5"/>
    <w:rsid w:val="00047AFA"/>
    <w:rsid w:val="00057BFB"/>
    <w:rsid w:val="00094A61"/>
    <w:rsid w:val="000C0818"/>
    <w:rsid w:val="00107819"/>
    <w:rsid w:val="00163322"/>
    <w:rsid w:val="001A574F"/>
    <w:rsid w:val="001B60DF"/>
    <w:rsid w:val="001E66DA"/>
    <w:rsid w:val="001F09B2"/>
    <w:rsid w:val="0020722A"/>
    <w:rsid w:val="00251AC0"/>
    <w:rsid w:val="00296398"/>
    <w:rsid w:val="002C03D8"/>
    <w:rsid w:val="00315335"/>
    <w:rsid w:val="00315F55"/>
    <w:rsid w:val="00371F15"/>
    <w:rsid w:val="003C4D3F"/>
    <w:rsid w:val="00414FA1"/>
    <w:rsid w:val="004A62C6"/>
    <w:rsid w:val="004A781C"/>
    <w:rsid w:val="005154E5"/>
    <w:rsid w:val="005D5FE4"/>
    <w:rsid w:val="005F3D5E"/>
    <w:rsid w:val="0060588B"/>
    <w:rsid w:val="00616853"/>
    <w:rsid w:val="00637EAB"/>
    <w:rsid w:val="00674ADF"/>
    <w:rsid w:val="006D33CC"/>
    <w:rsid w:val="006F01A3"/>
    <w:rsid w:val="00706174"/>
    <w:rsid w:val="00781DA6"/>
    <w:rsid w:val="007832C9"/>
    <w:rsid w:val="007A69AC"/>
    <w:rsid w:val="008242F0"/>
    <w:rsid w:val="008535B2"/>
    <w:rsid w:val="008716D2"/>
    <w:rsid w:val="008B3E94"/>
    <w:rsid w:val="008F222B"/>
    <w:rsid w:val="008F6DBB"/>
    <w:rsid w:val="009132FD"/>
    <w:rsid w:val="00937013"/>
    <w:rsid w:val="00955F6A"/>
    <w:rsid w:val="00957470"/>
    <w:rsid w:val="009B20B2"/>
    <w:rsid w:val="009B56A9"/>
    <w:rsid w:val="00A76FDF"/>
    <w:rsid w:val="00AD731B"/>
    <w:rsid w:val="00B14642"/>
    <w:rsid w:val="00B54697"/>
    <w:rsid w:val="00BD008B"/>
    <w:rsid w:val="00BD15D2"/>
    <w:rsid w:val="00BD3DFF"/>
    <w:rsid w:val="00BF364D"/>
    <w:rsid w:val="00C35BD3"/>
    <w:rsid w:val="00C72FFA"/>
    <w:rsid w:val="00D94BDD"/>
    <w:rsid w:val="00DC541F"/>
    <w:rsid w:val="00DC7E08"/>
    <w:rsid w:val="00DE4889"/>
    <w:rsid w:val="00DF2C0F"/>
    <w:rsid w:val="00E46192"/>
    <w:rsid w:val="00E5472B"/>
    <w:rsid w:val="00E57C42"/>
    <w:rsid w:val="00EE22F9"/>
    <w:rsid w:val="00F648ED"/>
    <w:rsid w:val="00F82E8E"/>
    <w:rsid w:val="00F957FA"/>
    <w:rsid w:val="00F968D9"/>
    <w:rsid w:val="00FB2942"/>
    <w:rsid w:val="00FB4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AFA"/>
    <w:pPr>
      <w:spacing w:after="120"/>
    </w:pPr>
  </w:style>
  <w:style w:type="paragraph" w:styleId="Heading1">
    <w:name w:val="heading 1"/>
    <w:basedOn w:val="Normal"/>
    <w:next w:val="Normal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semiHidden/>
    <w:rsid w:val="00937013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68D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8D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047AFA"/>
    <w:rPr>
      <w:rFonts w:ascii="Arial" w:hAnsi="Arial"/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nzx5jd\My%20Documents\Templates\MDD%20Template%20EA3.dotx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EA3.dotx</Template>
  <TotalTime>284</TotalTime>
  <Pages>16</Pages>
  <Words>1033</Words>
  <Characters>5893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6913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Owen Tosh (nzx5jd)</dc:creator>
  <cp:keywords/>
  <dc:description/>
  <cp:lastModifiedBy>Jared Julien (kzdyfh)</cp:lastModifiedBy>
  <cp:revision>15</cp:revision>
  <cp:lastPrinted>2011-03-21T13:34:00Z</cp:lastPrinted>
  <dcterms:created xsi:type="dcterms:W3CDTF">2012-04-05T13:44:00Z</dcterms:created>
  <dcterms:modified xsi:type="dcterms:W3CDTF">2013-05-02T16:19:00Z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High Frequency Assist</vt:lpwstr>
  </property>
  <property fmtid="{D5CDD505-2E9C-101B-9397-08002B2CF9AE}" pid="3" name="MDDRevNum">
    <vt:lpwstr>3.0</vt:lpwstr>
  </property>
  <property fmtid="{D5CDD505-2E9C-101B-9397-08002B2CF9AE}" pid="4" name="Module Layer">
    <vt:lpwstr>0</vt:lpwstr>
  </property>
  <property fmtid="{D5CDD505-2E9C-101B-9397-08002B2CF9AE}" pid="5" name="Module Name">
    <vt:lpwstr>HighFreqAssist</vt:lpwstr>
  </property>
  <property fmtid="{D5CDD505-2E9C-101B-9397-08002B2CF9AE}" pid="6" name="Product Line">
    <vt:lpwstr>Gen II+ EPS EA3</vt:lpwstr>
  </property>
</Properties>
</file>