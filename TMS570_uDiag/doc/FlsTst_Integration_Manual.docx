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65" w:rsidRDefault="005E2D65">
      <w:r>
        <w:separator/>
      </w:r>
    </w:p>
  </w:endnote>
  <w:endnote w:type="continuationSeparator" w:id="0">
    <w:p w:rsidR="005E2D65" w:rsidRDefault="005E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0D" w:rsidRDefault="00D9560D">
    <w:pPr>
      <w:pStyle w:val="Footer"/>
    </w:pPr>
    <w:r>
      <w:rPr>
        <w:snapToGrid w:val="0"/>
      </w:rPr>
      <w:tab/>
    </w:r>
    <w:fldSimple w:instr=" DOCPROPERTY &quot;Company&quot;  \* MERGEFORMAT ">
      <w:r w:rsidR="006768B8"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 w:rsidR="008E2475">
      <w:rPr>
        <w:snapToGrid w:val="0"/>
        <w:sz w:val="16"/>
      </w:rPr>
      <w:t xml:space="preserve"> SWC Integration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 w:rsidR="008E2475"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65" w:rsidRDefault="005E2D65">
      <w:r>
        <w:separator/>
      </w:r>
    </w:p>
  </w:footnote>
  <w:footnote w:type="continuationSeparator" w:id="0">
    <w:p w:rsidR="005E2D65" w:rsidRDefault="005E2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0D" w:rsidRDefault="0076047D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SWC</w:t>
    </w:r>
    <w:r w:rsidR="00D9560D">
      <w:rPr>
        <w:b/>
      </w:rPr>
      <w:t xml:space="preserve">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9560D" w:rsidRDefault="00FF0CAD">
          <w:pPr>
            <w:pStyle w:val="Header"/>
          </w:pPr>
          <w:fldSimple w:instr=" DOCPROPERTY &quot;Document Title&quot;  \* MERGEFORMAT ">
            <w:r w:rsidR="00040F96">
              <w:t>Flash Test</w:t>
            </w:r>
          </w:fldSimple>
        </w:p>
        <w:p w:rsidR="00D9560D" w:rsidRDefault="00FF0CAD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040F96">
              <w:t>Gen II+ EPS EA3</w:t>
            </w:r>
          </w:fldSimple>
          <w:r w:rsidR="00D9560D">
            <w:tab/>
          </w: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9560D" w:rsidRDefault="00992BCF">
          <w:pPr>
            <w:pStyle w:val="Header"/>
          </w:pPr>
          <w:del w:id="185" w:author="Creager, Kathleen" w:date="2014-04-08T21:00:00Z">
            <w:r w:rsidDel="003F1ADD">
              <w:delText>3</w:delText>
            </w:r>
          </w:del>
          <w:ins w:id="186" w:author="Creager, Kathleen" w:date="2014-04-08T21:00:00Z">
            <w:r w:rsidR="003F1ADD">
              <w:t>4</w:t>
            </w:r>
          </w:ins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9560D" w:rsidRDefault="00D9560D">
          <w:pPr>
            <w:pStyle w:val="Header"/>
            <w:jc w:val="center"/>
          </w:pP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9560D" w:rsidRDefault="009A1072" w:rsidP="003F1ADD">
          <w:pPr>
            <w:pStyle w:val="Header"/>
          </w:pPr>
          <w:r>
            <w:fldChar w:fldCharType="begin"/>
          </w:r>
          <w:r w:rsidR="00F74012">
            <w:instrText xml:space="preserve"> SAVEDATE \@ "d-MMM-yy" \* MERGEFORMAT </w:instrText>
          </w:r>
          <w:r>
            <w:fldChar w:fldCharType="separate"/>
          </w:r>
          <w:ins w:id="187" w:author="Creager, Kathleen" w:date="2014-04-11T09:53:00Z">
            <w:r w:rsidR="000561EA">
              <w:rPr>
                <w:noProof/>
              </w:rPr>
              <w:t>8-Apr-14</w:t>
            </w:r>
          </w:ins>
          <w:del w:id="188" w:author="Creager, Kathleen" w:date="2014-04-11T09:53:00Z">
            <w:r w:rsidR="003F1ADD" w:rsidDel="000561EA">
              <w:rPr>
                <w:noProof/>
              </w:rPr>
              <w:delText>7-</w:delText>
            </w:r>
          </w:del>
          <w:del w:id="189" w:author="Creager, Kathleen" w:date="2014-04-08T21:00:00Z">
            <w:r w:rsidR="003F1ADD" w:rsidDel="003F1ADD">
              <w:rPr>
                <w:noProof/>
              </w:rPr>
              <w:delText>Jan</w:delText>
            </w:r>
          </w:del>
          <w:del w:id="190" w:author="Creager, Kathleen" w:date="2014-04-11T09:53:00Z">
            <w:r w:rsidR="003F1ADD" w:rsidDel="000561EA">
              <w:rPr>
                <w:noProof/>
              </w:rPr>
              <w:delText>-14</w:delText>
            </w:r>
          </w:del>
          <w:r>
            <w:fldChar w:fldCharType="end"/>
          </w:r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9560D" w:rsidRDefault="00D9560D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9560D" w:rsidRDefault="00D9560D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9560D" w:rsidRDefault="00992BCF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9560D" w:rsidRDefault="009A1072">
          <w:pPr>
            <w:pStyle w:val="Header"/>
          </w:pP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561E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9560D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561E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D9560D" w:rsidRDefault="00D9560D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202F0"/>
    <w:multiLevelType w:val="hybridMultilevel"/>
    <w:tmpl w:val="B892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10401"/>
    <w:rsid w:val="00036AF7"/>
    <w:rsid w:val="00040F96"/>
    <w:rsid w:val="000561EA"/>
    <w:rsid w:val="00061E88"/>
    <w:rsid w:val="00081A7A"/>
    <w:rsid w:val="00085AD8"/>
    <w:rsid w:val="000B7B76"/>
    <w:rsid w:val="000E1C0D"/>
    <w:rsid w:val="000F3D82"/>
    <w:rsid w:val="00107819"/>
    <w:rsid w:val="001719F7"/>
    <w:rsid w:val="00173656"/>
    <w:rsid w:val="0017496E"/>
    <w:rsid w:val="00181FCB"/>
    <w:rsid w:val="001A574F"/>
    <w:rsid w:val="001B60DF"/>
    <w:rsid w:val="001C67A3"/>
    <w:rsid w:val="001F09B2"/>
    <w:rsid w:val="001F5242"/>
    <w:rsid w:val="0020722A"/>
    <w:rsid w:val="0023548C"/>
    <w:rsid w:val="00251AC0"/>
    <w:rsid w:val="002651B5"/>
    <w:rsid w:val="00274532"/>
    <w:rsid w:val="00285CB3"/>
    <w:rsid w:val="002A164B"/>
    <w:rsid w:val="002C03D8"/>
    <w:rsid w:val="002C26E6"/>
    <w:rsid w:val="002D57A9"/>
    <w:rsid w:val="00315335"/>
    <w:rsid w:val="00353877"/>
    <w:rsid w:val="003603A7"/>
    <w:rsid w:val="0037668F"/>
    <w:rsid w:val="003B71BF"/>
    <w:rsid w:val="003C4D3F"/>
    <w:rsid w:val="003F1ADD"/>
    <w:rsid w:val="00416335"/>
    <w:rsid w:val="00452741"/>
    <w:rsid w:val="00455643"/>
    <w:rsid w:val="004742C8"/>
    <w:rsid w:val="0048277A"/>
    <w:rsid w:val="00490D63"/>
    <w:rsid w:val="004A30FB"/>
    <w:rsid w:val="004A781C"/>
    <w:rsid w:val="004C3A71"/>
    <w:rsid w:val="004E2D14"/>
    <w:rsid w:val="0052282F"/>
    <w:rsid w:val="0055099C"/>
    <w:rsid w:val="00556D14"/>
    <w:rsid w:val="005639E7"/>
    <w:rsid w:val="005B7BB3"/>
    <w:rsid w:val="005C2A99"/>
    <w:rsid w:val="005D5FE4"/>
    <w:rsid w:val="005E2D65"/>
    <w:rsid w:val="006049C9"/>
    <w:rsid w:val="00616853"/>
    <w:rsid w:val="00656522"/>
    <w:rsid w:val="00674ADF"/>
    <w:rsid w:val="006768B8"/>
    <w:rsid w:val="00693C77"/>
    <w:rsid w:val="006D151B"/>
    <w:rsid w:val="006D33CC"/>
    <w:rsid w:val="006E3AE5"/>
    <w:rsid w:val="006F01A3"/>
    <w:rsid w:val="00706174"/>
    <w:rsid w:val="00714874"/>
    <w:rsid w:val="00746EC1"/>
    <w:rsid w:val="0076047D"/>
    <w:rsid w:val="0078615C"/>
    <w:rsid w:val="007A69AC"/>
    <w:rsid w:val="00812C9F"/>
    <w:rsid w:val="0081314C"/>
    <w:rsid w:val="008242F0"/>
    <w:rsid w:val="008510F0"/>
    <w:rsid w:val="008535B2"/>
    <w:rsid w:val="00873F67"/>
    <w:rsid w:val="00876D88"/>
    <w:rsid w:val="008B3E94"/>
    <w:rsid w:val="008C31AB"/>
    <w:rsid w:val="008D2035"/>
    <w:rsid w:val="008E2475"/>
    <w:rsid w:val="008F2736"/>
    <w:rsid w:val="008F6DBB"/>
    <w:rsid w:val="0090790E"/>
    <w:rsid w:val="00912D28"/>
    <w:rsid w:val="00916B39"/>
    <w:rsid w:val="00921A74"/>
    <w:rsid w:val="00926F30"/>
    <w:rsid w:val="00937013"/>
    <w:rsid w:val="00955F6A"/>
    <w:rsid w:val="00957470"/>
    <w:rsid w:val="00957758"/>
    <w:rsid w:val="00985E19"/>
    <w:rsid w:val="00985F1E"/>
    <w:rsid w:val="00992BCF"/>
    <w:rsid w:val="009937CF"/>
    <w:rsid w:val="009A1072"/>
    <w:rsid w:val="009B20B2"/>
    <w:rsid w:val="009B26DA"/>
    <w:rsid w:val="009C0512"/>
    <w:rsid w:val="00A17EB8"/>
    <w:rsid w:val="00A268FB"/>
    <w:rsid w:val="00A35CD1"/>
    <w:rsid w:val="00A700CF"/>
    <w:rsid w:val="00A86E8E"/>
    <w:rsid w:val="00A87DFF"/>
    <w:rsid w:val="00AC002A"/>
    <w:rsid w:val="00AC1472"/>
    <w:rsid w:val="00AD731B"/>
    <w:rsid w:val="00AF3F7D"/>
    <w:rsid w:val="00B21FBF"/>
    <w:rsid w:val="00B3002E"/>
    <w:rsid w:val="00B54697"/>
    <w:rsid w:val="00B5594D"/>
    <w:rsid w:val="00B56011"/>
    <w:rsid w:val="00B64DCB"/>
    <w:rsid w:val="00B725C1"/>
    <w:rsid w:val="00BB0510"/>
    <w:rsid w:val="00BD008B"/>
    <w:rsid w:val="00BD15D2"/>
    <w:rsid w:val="00BD3DFF"/>
    <w:rsid w:val="00BF364D"/>
    <w:rsid w:val="00C03670"/>
    <w:rsid w:val="00C31D71"/>
    <w:rsid w:val="00C35BD3"/>
    <w:rsid w:val="00C512F1"/>
    <w:rsid w:val="00C72FFA"/>
    <w:rsid w:val="00C85C84"/>
    <w:rsid w:val="00C96EBF"/>
    <w:rsid w:val="00D032B3"/>
    <w:rsid w:val="00D222AD"/>
    <w:rsid w:val="00D27BE5"/>
    <w:rsid w:val="00D70AF3"/>
    <w:rsid w:val="00D7584B"/>
    <w:rsid w:val="00D834F1"/>
    <w:rsid w:val="00D86C2B"/>
    <w:rsid w:val="00D94BDD"/>
    <w:rsid w:val="00D9560D"/>
    <w:rsid w:val="00DC7E08"/>
    <w:rsid w:val="00DE4889"/>
    <w:rsid w:val="00E5472B"/>
    <w:rsid w:val="00E57C42"/>
    <w:rsid w:val="00E65911"/>
    <w:rsid w:val="00E76D9B"/>
    <w:rsid w:val="00EB4B8F"/>
    <w:rsid w:val="00EF229D"/>
    <w:rsid w:val="00F0712C"/>
    <w:rsid w:val="00F4172E"/>
    <w:rsid w:val="00F5134F"/>
    <w:rsid w:val="00F560FE"/>
    <w:rsid w:val="00F648ED"/>
    <w:rsid w:val="00F64CF7"/>
    <w:rsid w:val="00F74012"/>
    <w:rsid w:val="00F80F31"/>
    <w:rsid w:val="00F82C8F"/>
    <w:rsid w:val="00F82E8E"/>
    <w:rsid w:val="00F957FA"/>
    <w:rsid w:val="00FA6168"/>
    <w:rsid w:val="00FB2942"/>
    <w:rsid w:val="00FB432D"/>
    <w:rsid w:val="00FF0CAD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table" w:customStyle="1" w:styleId="LightList-Accent12">
    <w:name w:val="Light List - Accent 12"/>
    <w:basedOn w:val="TableNormal"/>
    <w:uiPriority w:val="61"/>
    <w:rsid w:val="00C0367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F8B8A-76E4-47E4-81DA-73097571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493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8594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Creager, Kathleen</cp:lastModifiedBy>
  <cp:revision>26</cp:revision>
  <cp:lastPrinted>2011-03-21T13:34:00Z</cp:lastPrinted>
  <dcterms:created xsi:type="dcterms:W3CDTF">2012-07-11T20:31:00Z</dcterms:created>
  <dcterms:modified xsi:type="dcterms:W3CDTF">2014-04-11T13:55:00Z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Flash Test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FlsTst</vt:lpwstr>
  </property>
  <property fmtid="{D5CDD505-2E9C-101B-9397-08002B2CF9AE}" pid="6" name="Product Line">
    <vt:lpwstr>Gen II+ EPS EA3</vt:lpwstr>
  </property>
</Properties>
</file>