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1857"/>
    <w:rsid w:val="00044196"/>
    <w:rsid w:val="00045589"/>
    <w:rsid w:val="00047C2F"/>
    <w:rsid w:val="00107819"/>
    <w:rsid w:val="0013504B"/>
    <w:rsid w:val="001705EE"/>
    <w:rsid w:val="001A574F"/>
    <w:rsid w:val="001B60DF"/>
    <w:rsid w:val="001B6175"/>
    <w:rsid w:val="001F09B2"/>
    <w:rsid w:val="0020722A"/>
    <w:rsid w:val="00244A8C"/>
    <w:rsid w:val="00251AC0"/>
    <w:rsid w:val="002C0049"/>
    <w:rsid w:val="002C03D8"/>
    <w:rsid w:val="00315335"/>
    <w:rsid w:val="003B7645"/>
    <w:rsid w:val="003C4D3F"/>
    <w:rsid w:val="004A781C"/>
    <w:rsid w:val="004F6FE9"/>
    <w:rsid w:val="00517DC9"/>
    <w:rsid w:val="00532ADB"/>
    <w:rsid w:val="00570C68"/>
    <w:rsid w:val="005B0F38"/>
    <w:rsid w:val="005D5FE4"/>
    <w:rsid w:val="005D783D"/>
    <w:rsid w:val="005E7056"/>
    <w:rsid w:val="00615A08"/>
    <w:rsid w:val="00616853"/>
    <w:rsid w:val="00674ADF"/>
    <w:rsid w:val="006D33CC"/>
    <w:rsid w:val="006E6677"/>
    <w:rsid w:val="006F01A3"/>
    <w:rsid w:val="00706174"/>
    <w:rsid w:val="007A69AC"/>
    <w:rsid w:val="007B42D9"/>
    <w:rsid w:val="00805B78"/>
    <w:rsid w:val="008242F0"/>
    <w:rsid w:val="008535B2"/>
    <w:rsid w:val="008748F6"/>
    <w:rsid w:val="008B3E94"/>
    <w:rsid w:val="008B426F"/>
    <w:rsid w:val="008E685C"/>
    <w:rsid w:val="008F6DBB"/>
    <w:rsid w:val="009331F7"/>
    <w:rsid w:val="00937013"/>
    <w:rsid w:val="00955F6A"/>
    <w:rsid w:val="00957470"/>
    <w:rsid w:val="009A763F"/>
    <w:rsid w:val="009B20B2"/>
    <w:rsid w:val="00A4751F"/>
    <w:rsid w:val="00AD5116"/>
    <w:rsid w:val="00AD731B"/>
    <w:rsid w:val="00B54697"/>
    <w:rsid w:val="00BC6D3F"/>
    <w:rsid w:val="00BD008B"/>
    <w:rsid w:val="00BD15D2"/>
    <w:rsid w:val="00BD3DFF"/>
    <w:rsid w:val="00BF364D"/>
    <w:rsid w:val="00C35BD3"/>
    <w:rsid w:val="00C72FFA"/>
    <w:rsid w:val="00CB6F5E"/>
    <w:rsid w:val="00CD6D03"/>
    <w:rsid w:val="00D24815"/>
    <w:rsid w:val="00D83212"/>
    <w:rsid w:val="00D94BDD"/>
    <w:rsid w:val="00DC7E08"/>
    <w:rsid w:val="00DE4889"/>
    <w:rsid w:val="00DF5081"/>
    <w:rsid w:val="00E5472B"/>
    <w:rsid w:val="00E57C42"/>
    <w:rsid w:val="00E61857"/>
    <w:rsid w:val="00E74CB4"/>
    <w:rsid w:val="00EF4E9E"/>
    <w:rsid w:val="00F141E2"/>
    <w:rsid w:val="00F5633B"/>
    <w:rsid w:val="00F648ED"/>
    <w:rsid w:val="00F823F7"/>
    <w:rsid w:val="00F82E8E"/>
    <w:rsid w:val="00F957FA"/>
    <w:rsid w:val="00FB2942"/>
    <w:rsid w:val="00FB432D"/>
    <w:rsid w:val="00FE7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2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251</TotalTime>
  <Pages>14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6440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Owen Tosh (nzx5jd)</cp:lastModifiedBy>
  <cp:revision>13</cp:revision>
  <cp:lastPrinted>2011-03-21T13:34:00Z</cp:lastPrinted>
  <dcterms:created xsi:type="dcterms:W3CDTF">2012-07-25T16:16:00Z</dcterms:created>
  <dcterms:modified xsi:type="dcterms:W3CDTF">2012-10-17T14:47:00Z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Shutdown Mechanisms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ShtdnMech</vt:lpwstr>
  </property>
  <property fmtid="{D5CDD505-2E9C-101B-9397-08002B2CF9AE}" pid="6" name="Product Line">
    <vt:lpwstr>Gen II+ EPS EA3</vt:lpwstr>
  </property>
</Properties>
</file>