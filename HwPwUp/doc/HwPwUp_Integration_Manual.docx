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8A3" w:rsidRDefault="00B958A3">
      <w:r>
        <w:separator/>
      </w:r>
    </w:p>
  </w:endnote>
  <w:endnote w:type="continuationSeparator" w:id="0">
    <w:p w:rsidR="00B958A3" w:rsidRDefault="00B95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8A3" w:rsidRDefault="00B958A3">
      <w:r>
        <w:separator/>
      </w:r>
    </w:p>
  </w:footnote>
  <w:footnote w:type="continuationSeparator" w:id="0">
    <w:p w:rsidR="00B958A3" w:rsidRDefault="00B958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0FC373E"/>
    <w:multiLevelType w:val="hybridMultilevel"/>
    <w:tmpl w:val="E32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A5B4A"/>
    <w:multiLevelType w:val="hybridMultilevel"/>
    <w:tmpl w:val="43209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925715"/>
    <w:multiLevelType w:val="hybridMultilevel"/>
    <w:tmpl w:val="1F78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04561"/>
    <w:multiLevelType w:val="hybridMultilevel"/>
    <w:tmpl w:val="9666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473EFF"/>
    <w:multiLevelType w:val="hybridMultilevel"/>
    <w:tmpl w:val="823E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0E0FC3"/>
    <w:multiLevelType w:val="hybridMultilevel"/>
    <w:tmpl w:val="DDB6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8A0106C"/>
    <w:multiLevelType w:val="hybridMultilevel"/>
    <w:tmpl w:val="C2CA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4ABA06E3"/>
    <w:multiLevelType w:val="hybridMultilevel"/>
    <w:tmpl w:val="DC1A549E"/>
    <w:lvl w:ilvl="0" w:tplc="0409000F">
      <w:start w:val="1"/>
      <w:numFmt w:val="decimal"/>
      <w:lvlText w:val="%1."/>
      <w:lvlJc w:val="left"/>
      <w:pPr>
        <w:ind w:left="752" w:hanging="360"/>
      </w:pPr>
    </w:lvl>
    <w:lvl w:ilvl="1" w:tplc="04090019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4">
    <w:nsid w:val="4AD814CE"/>
    <w:multiLevelType w:val="hybridMultilevel"/>
    <w:tmpl w:val="186A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A46D86"/>
    <w:multiLevelType w:val="hybridMultilevel"/>
    <w:tmpl w:val="EBBC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7B394E"/>
    <w:multiLevelType w:val="hybridMultilevel"/>
    <w:tmpl w:val="5212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5484EFE"/>
    <w:multiLevelType w:val="hybridMultilevel"/>
    <w:tmpl w:val="3DA6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304DB6"/>
    <w:multiLevelType w:val="hybridMultilevel"/>
    <w:tmpl w:val="45121902"/>
    <w:lvl w:ilvl="0" w:tplc="C6507A1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2">
    <w:nsid w:val="78F777E5"/>
    <w:multiLevelType w:val="hybridMultilevel"/>
    <w:tmpl w:val="A28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975107"/>
    <w:multiLevelType w:val="multilevel"/>
    <w:tmpl w:val="8654D8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21"/>
  </w:num>
  <w:num w:numId="3">
    <w:abstractNumId w:val="12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7"/>
  </w:num>
  <w:num w:numId="9">
    <w:abstractNumId w:val="18"/>
  </w:num>
  <w:num w:numId="10">
    <w:abstractNumId w:val="15"/>
  </w:num>
  <w:num w:numId="11">
    <w:abstractNumId w:val="2"/>
  </w:num>
  <w:num w:numId="12">
    <w:abstractNumId w:val="13"/>
  </w:num>
  <w:num w:numId="13">
    <w:abstractNumId w:val="1"/>
  </w:num>
  <w:num w:numId="14">
    <w:abstractNumId w:val="16"/>
  </w:num>
  <w:num w:numId="15">
    <w:abstractNumId w:val="9"/>
  </w:num>
  <w:num w:numId="16">
    <w:abstractNumId w:val="11"/>
  </w:num>
  <w:num w:numId="17">
    <w:abstractNumId w:val="8"/>
  </w:num>
  <w:num w:numId="18">
    <w:abstractNumId w:val="14"/>
  </w:num>
  <w:num w:numId="19">
    <w:abstractNumId w:val="17"/>
  </w:num>
  <w:num w:numId="20">
    <w:abstractNumId w:val="4"/>
  </w:num>
  <w:num w:numId="21">
    <w:abstractNumId w:val="5"/>
  </w:num>
  <w:num w:numId="22">
    <w:abstractNumId w:val="22"/>
  </w:num>
  <w:num w:numId="23">
    <w:abstractNumId w:val="19"/>
  </w:num>
  <w:num w:numId="24">
    <w:abstractNumId w:val="20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B39"/>
    <w:rsid w:val="00002748"/>
    <w:rsid w:val="00011D95"/>
    <w:rsid w:val="00016211"/>
    <w:rsid w:val="00035442"/>
    <w:rsid w:val="00036AF7"/>
    <w:rsid w:val="00050365"/>
    <w:rsid w:val="0005576C"/>
    <w:rsid w:val="00072C76"/>
    <w:rsid w:val="00074326"/>
    <w:rsid w:val="000A78A4"/>
    <w:rsid w:val="000B6E26"/>
    <w:rsid w:val="000B7B76"/>
    <w:rsid w:val="000C2C6D"/>
    <w:rsid w:val="000D28B1"/>
    <w:rsid w:val="000E1C0D"/>
    <w:rsid w:val="00101096"/>
    <w:rsid w:val="00107819"/>
    <w:rsid w:val="00124A8A"/>
    <w:rsid w:val="00154889"/>
    <w:rsid w:val="00162F98"/>
    <w:rsid w:val="001719F7"/>
    <w:rsid w:val="00173656"/>
    <w:rsid w:val="00192534"/>
    <w:rsid w:val="001A0806"/>
    <w:rsid w:val="001A2509"/>
    <w:rsid w:val="001A574F"/>
    <w:rsid w:val="001B60DF"/>
    <w:rsid w:val="001C67A3"/>
    <w:rsid w:val="001D6A7F"/>
    <w:rsid w:val="001E28D1"/>
    <w:rsid w:val="001E475E"/>
    <w:rsid w:val="001F09B2"/>
    <w:rsid w:val="001F4E5E"/>
    <w:rsid w:val="001F7009"/>
    <w:rsid w:val="00200C82"/>
    <w:rsid w:val="0020722A"/>
    <w:rsid w:val="00251AC0"/>
    <w:rsid w:val="00260F90"/>
    <w:rsid w:val="00264E9B"/>
    <w:rsid w:val="002651B5"/>
    <w:rsid w:val="00274532"/>
    <w:rsid w:val="00275B51"/>
    <w:rsid w:val="00282852"/>
    <w:rsid w:val="00285CB3"/>
    <w:rsid w:val="0029544F"/>
    <w:rsid w:val="00295CD1"/>
    <w:rsid w:val="00297784"/>
    <w:rsid w:val="002B792F"/>
    <w:rsid w:val="002B7B9F"/>
    <w:rsid w:val="002C03D8"/>
    <w:rsid w:val="00315335"/>
    <w:rsid w:val="00320CE2"/>
    <w:rsid w:val="0034046E"/>
    <w:rsid w:val="00347B0F"/>
    <w:rsid w:val="00353877"/>
    <w:rsid w:val="0036693A"/>
    <w:rsid w:val="0037668F"/>
    <w:rsid w:val="00394DE7"/>
    <w:rsid w:val="003C4D3F"/>
    <w:rsid w:val="003D7910"/>
    <w:rsid w:val="003F5475"/>
    <w:rsid w:val="00416335"/>
    <w:rsid w:val="0043051A"/>
    <w:rsid w:val="004527BC"/>
    <w:rsid w:val="00477FF8"/>
    <w:rsid w:val="004825AF"/>
    <w:rsid w:val="004A30FB"/>
    <w:rsid w:val="004A781C"/>
    <w:rsid w:val="004F5328"/>
    <w:rsid w:val="00510DCD"/>
    <w:rsid w:val="00515922"/>
    <w:rsid w:val="00546E14"/>
    <w:rsid w:val="00553AD1"/>
    <w:rsid w:val="00556D14"/>
    <w:rsid w:val="00560FA0"/>
    <w:rsid w:val="00567517"/>
    <w:rsid w:val="00590D11"/>
    <w:rsid w:val="0059107C"/>
    <w:rsid w:val="005B1C26"/>
    <w:rsid w:val="005C1100"/>
    <w:rsid w:val="005C2A99"/>
    <w:rsid w:val="005C2C1C"/>
    <w:rsid w:val="005C7476"/>
    <w:rsid w:val="005D4D7D"/>
    <w:rsid w:val="005D5FE4"/>
    <w:rsid w:val="00600F43"/>
    <w:rsid w:val="0060597A"/>
    <w:rsid w:val="00606119"/>
    <w:rsid w:val="00616853"/>
    <w:rsid w:val="00626A38"/>
    <w:rsid w:val="00641974"/>
    <w:rsid w:val="00651481"/>
    <w:rsid w:val="006524C1"/>
    <w:rsid w:val="006549E5"/>
    <w:rsid w:val="00674ADF"/>
    <w:rsid w:val="006768B8"/>
    <w:rsid w:val="00683DCF"/>
    <w:rsid w:val="006C4A52"/>
    <w:rsid w:val="006D151B"/>
    <w:rsid w:val="006D33CC"/>
    <w:rsid w:val="006D358E"/>
    <w:rsid w:val="006D676A"/>
    <w:rsid w:val="006E3AE5"/>
    <w:rsid w:val="006E428F"/>
    <w:rsid w:val="006F01A3"/>
    <w:rsid w:val="00701150"/>
    <w:rsid w:val="00706174"/>
    <w:rsid w:val="00707AA7"/>
    <w:rsid w:val="00714874"/>
    <w:rsid w:val="007151C5"/>
    <w:rsid w:val="00731BE2"/>
    <w:rsid w:val="00732C30"/>
    <w:rsid w:val="00757049"/>
    <w:rsid w:val="0076047D"/>
    <w:rsid w:val="00783C14"/>
    <w:rsid w:val="007A2576"/>
    <w:rsid w:val="007A37A6"/>
    <w:rsid w:val="007A69AC"/>
    <w:rsid w:val="007B76C3"/>
    <w:rsid w:val="007C4C59"/>
    <w:rsid w:val="007D72DE"/>
    <w:rsid w:val="007F0489"/>
    <w:rsid w:val="008050CA"/>
    <w:rsid w:val="0081314C"/>
    <w:rsid w:val="008242F0"/>
    <w:rsid w:val="00836AC1"/>
    <w:rsid w:val="00841B2A"/>
    <w:rsid w:val="008510F0"/>
    <w:rsid w:val="008535B2"/>
    <w:rsid w:val="00853710"/>
    <w:rsid w:val="008609CE"/>
    <w:rsid w:val="00883552"/>
    <w:rsid w:val="008A7889"/>
    <w:rsid w:val="008B2656"/>
    <w:rsid w:val="008B3E94"/>
    <w:rsid w:val="008C5D9C"/>
    <w:rsid w:val="008C65EB"/>
    <w:rsid w:val="008C6C35"/>
    <w:rsid w:val="008D2035"/>
    <w:rsid w:val="008E0811"/>
    <w:rsid w:val="008E2475"/>
    <w:rsid w:val="008F38FB"/>
    <w:rsid w:val="008F6DBB"/>
    <w:rsid w:val="00900B9A"/>
    <w:rsid w:val="00916B39"/>
    <w:rsid w:val="0092194D"/>
    <w:rsid w:val="00932C7E"/>
    <w:rsid w:val="00937013"/>
    <w:rsid w:val="00941CFE"/>
    <w:rsid w:val="00942F40"/>
    <w:rsid w:val="00955F6A"/>
    <w:rsid w:val="00957470"/>
    <w:rsid w:val="00987833"/>
    <w:rsid w:val="009B20B2"/>
    <w:rsid w:val="009C1FC9"/>
    <w:rsid w:val="009E65F9"/>
    <w:rsid w:val="00A03FE3"/>
    <w:rsid w:val="00A126B2"/>
    <w:rsid w:val="00A17EB8"/>
    <w:rsid w:val="00A250FF"/>
    <w:rsid w:val="00A268FB"/>
    <w:rsid w:val="00A40CFD"/>
    <w:rsid w:val="00A672EE"/>
    <w:rsid w:val="00A67644"/>
    <w:rsid w:val="00A700CF"/>
    <w:rsid w:val="00A82D30"/>
    <w:rsid w:val="00A86E8E"/>
    <w:rsid w:val="00A90D3D"/>
    <w:rsid w:val="00A9105D"/>
    <w:rsid w:val="00AD699E"/>
    <w:rsid w:val="00AD731B"/>
    <w:rsid w:val="00AE4F56"/>
    <w:rsid w:val="00AF0E90"/>
    <w:rsid w:val="00AF3F7D"/>
    <w:rsid w:val="00B026ED"/>
    <w:rsid w:val="00B21FBF"/>
    <w:rsid w:val="00B27D95"/>
    <w:rsid w:val="00B3002E"/>
    <w:rsid w:val="00B54697"/>
    <w:rsid w:val="00B5594D"/>
    <w:rsid w:val="00B57FE6"/>
    <w:rsid w:val="00B611C5"/>
    <w:rsid w:val="00B70668"/>
    <w:rsid w:val="00B725C1"/>
    <w:rsid w:val="00B82469"/>
    <w:rsid w:val="00B86D6A"/>
    <w:rsid w:val="00B958A3"/>
    <w:rsid w:val="00BC47D2"/>
    <w:rsid w:val="00BC5DE5"/>
    <w:rsid w:val="00BD008B"/>
    <w:rsid w:val="00BD15D2"/>
    <w:rsid w:val="00BD3DFF"/>
    <w:rsid w:val="00BE0AEC"/>
    <w:rsid w:val="00BE75C6"/>
    <w:rsid w:val="00BF364D"/>
    <w:rsid w:val="00C219AA"/>
    <w:rsid w:val="00C31D71"/>
    <w:rsid w:val="00C321D4"/>
    <w:rsid w:val="00C35BD3"/>
    <w:rsid w:val="00C36EC8"/>
    <w:rsid w:val="00C40540"/>
    <w:rsid w:val="00C512F1"/>
    <w:rsid w:val="00C5239A"/>
    <w:rsid w:val="00C72FFA"/>
    <w:rsid w:val="00C85C84"/>
    <w:rsid w:val="00C918D1"/>
    <w:rsid w:val="00CA3406"/>
    <w:rsid w:val="00CC05FD"/>
    <w:rsid w:val="00CE642A"/>
    <w:rsid w:val="00D032B3"/>
    <w:rsid w:val="00D174F8"/>
    <w:rsid w:val="00D2378A"/>
    <w:rsid w:val="00D40725"/>
    <w:rsid w:val="00D65A4D"/>
    <w:rsid w:val="00D70AF3"/>
    <w:rsid w:val="00D73EE5"/>
    <w:rsid w:val="00D76462"/>
    <w:rsid w:val="00D86173"/>
    <w:rsid w:val="00D94BDD"/>
    <w:rsid w:val="00D9560D"/>
    <w:rsid w:val="00DC10CD"/>
    <w:rsid w:val="00DC7E08"/>
    <w:rsid w:val="00DD6CAA"/>
    <w:rsid w:val="00DE03FA"/>
    <w:rsid w:val="00DE4889"/>
    <w:rsid w:val="00DE6AED"/>
    <w:rsid w:val="00E17CA7"/>
    <w:rsid w:val="00E34A64"/>
    <w:rsid w:val="00E35057"/>
    <w:rsid w:val="00E509F1"/>
    <w:rsid w:val="00E5472B"/>
    <w:rsid w:val="00E5482D"/>
    <w:rsid w:val="00E57C42"/>
    <w:rsid w:val="00E65911"/>
    <w:rsid w:val="00E706BE"/>
    <w:rsid w:val="00E76D9B"/>
    <w:rsid w:val="00E91ADF"/>
    <w:rsid w:val="00EA783D"/>
    <w:rsid w:val="00ED15E6"/>
    <w:rsid w:val="00EE5444"/>
    <w:rsid w:val="00F122CF"/>
    <w:rsid w:val="00F14F6D"/>
    <w:rsid w:val="00F15676"/>
    <w:rsid w:val="00F50821"/>
    <w:rsid w:val="00F5400F"/>
    <w:rsid w:val="00F638B9"/>
    <w:rsid w:val="00F648ED"/>
    <w:rsid w:val="00F64CF7"/>
    <w:rsid w:val="00F80F31"/>
    <w:rsid w:val="00F82E8E"/>
    <w:rsid w:val="00F957FA"/>
    <w:rsid w:val="00FB2942"/>
    <w:rsid w:val="00FB432D"/>
    <w:rsid w:val="00FF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xz0btk\LOCALS~1\Temp\SWC%20Integration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304838-65D0-49EC-8342-252430BF5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Manual.dotx</Template>
  <TotalTime>3</TotalTime>
  <Pages>1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4164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lastModifiedBy>Sengottaiyan, Selva</cp:lastModifiedBy>
  <cp:revision>6</cp:revision>
  <cp:lastPrinted>2011-03-21T13:34:00Z</cp:lastPrinted>
  <dcterms:created xsi:type="dcterms:W3CDTF">2014-06-17T19:04:00Z</dcterms:created>
  <dcterms:modified xsi:type="dcterms:W3CDTF">2014-06-20T18:39:00Z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ePWM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ePWM</vt:lpwstr>
  </property>
  <property fmtid="{D5CDD505-2E9C-101B-9397-08002B2CF9AE}" pid="6" name="Product Line">
    <vt:lpwstr>Gen II+ EPS EA3</vt:lpwstr>
  </property>
</Properties>
</file>