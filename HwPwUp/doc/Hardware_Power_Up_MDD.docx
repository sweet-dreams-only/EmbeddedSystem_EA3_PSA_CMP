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4EAA"/>
    <w:rsid w:val="00084BA3"/>
    <w:rsid w:val="000C5730"/>
    <w:rsid w:val="000E68F3"/>
    <w:rsid w:val="000F3879"/>
    <w:rsid w:val="00107819"/>
    <w:rsid w:val="00114551"/>
    <w:rsid w:val="00132E4F"/>
    <w:rsid w:val="0013504B"/>
    <w:rsid w:val="00150292"/>
    <w:rsid w:val="001A574F"/>
    <w:rsid w:val="001B60DF"/>
    <w:rsid w:val="001C5037"/>
    <w:rsid w:val="001F09B2"/>
    <w:rsid w:val="001F4B99"/>
    <w:rsid w:val="001F7C2A"/>
    <w:rsid w:val="0020722A"/>
    <w:rsid w:val="00251AC0"/>
    <w:rsid w:val="00267F09"/>
    <w:rsid w:val="00274F37"/>
    <w:rsid w:val="002A4203"/>
    <w:rsid w:val="002A660B"/>
    <w:rsid w:val="002B0BB7"/>
    <w:rsid w:val="002C03D8"/>
    <w:rsid w:val="002D4A4A"/>
    <w:rsid w:val="002E0A2A"/>
    <w:rsid w:val="003016F4"/>
    <w:rsid w:val="00304EAA"/>
    <w:rsid w:val="00315335"/>
    <w:rsid w:val="003A7364"/>
    <w:rsid w:val="003B7645"/>
    <w:rsid w:val="003C4D3F"/>
    <w:rsid w:val="003D6703"/>
    <w:rsid w:val="0044101D"/>
    <w:rsid w:val="004A433F"/>
    <w:rsid w:val="004A74F0"/>
    <w:rsid w:val="004A781C"/>
    <w:rsid w:val="004B2FB1"/>
    <w:rsid w:val="004C469B"/>
    <w:rsid w:val="004E7206"/>
    <w:rsid w:val="0059730C"/>
    <w:rsid w:val="005D5FE4"/>
    <w:rsid w:val="005D783D"/>
    <w:rsid w:val="006068CA"/>
    <w:rsid w:val="00616853"/>
    <w:rsid w:val="00674ADF"/>
    <w:rsid w:val="006871E5"/>
    <w:rsid w:val="006D33CC"/>
    <w:rsid w:val="006F01A3"/>
    <w:rsid w:val="006F4684"/>
    <w:rsid w:val="00706174"/>
    <w:rsid w:val="00795C82"/>
    <w:rsid w:val="007A69AC"/>
    <w:rsid w:val="007E1700"/>
    <w:rsid w:val="00801926"/>
    <w:rsid w:val="008242F0"/>
    <w:rsid w:val="008535B2"/>
    <w:rsid w:val="00894F1F"/>
    <w:rsid w:val="008967B1"/>
    <w:rsid w:val="008A05D8"/>
    <w:rsid w:val="008B3E94"/>
    <w:rsid w:val="008F0F59"/>
    <w:rsid w:val="008F6DBB"/>
    <w:rsid w:val="00937013"/>
    <w:rsid w:val="00955F6A"/>
    <w:rsid w:val="00957470"/>
    <w:rsid w:val="009B20B2"/>
    <w:rsid w:val="009D0886"/>
    <w:rsid w:val="009E5AD8"/>
    <w:rsid w:val="00A7692A"/>
    <w:rsid w:val="00AD731B"/>
    <w:rsid w:val="00B27BA8"/>
    <w:rsid w:val="00B54697"/>
    <w:rsid w:val="00B65C1F"/>
    <w:rsid w:val="00BA66EB"/>
    <w:rsid w:val="00BB6ACD"/>
    <w:rsid w:val="00BD008B"/>
    <w:rsid w:val="00BD15D2"/>
    <w:rsid w:val="00BD3DFF"/>
    <w:rsid w:val="00BF364D"/>
    <w:rsid w:val="00C1652F"/>
    <w:rsid w:val="00C27645"/>
    <w:rsid w:val="00C35BD3"/>
    <w:rsid w:val="00C5107A"/>
    <w:rsid w:val="00C72FFA"/>
    <w:rsid w:val="00CB6F5E"/>
    <w:rsid w:val="00CC157A"/>
    <w:rsid w:val="00CF52DE"/>
    <w:rsid w:val="00D05A9E"/>
    <w:rsid w:val="00D36E55"/>
    <w:rsid w:val="00D94BDD"/>
    <w:rsid w:val="00DA286F"/>
    <w:rsid w:val="00DC7E08"/>
    <w:rsid w:val="00DE4889"/>
    <w:rsid w:val="00DF36A3"/>
    <w:rsid w:val="00E1424D"/>
    <w:rsid w:val="00E5472B"/>
    <w:rsid w:val="00E57C42"/>
    <w:rsid w:val="00E66FAE"/>
    <w:rsid w:val="00E872C1"/>
    <w:rsid w:val="00EF4E9E"/>
    <w:rsid w:val="00F10E8F"/>
    <w:rsid w:val="00F141E2"/>
    <w:rsid w:val="00F648ED"/>
    <w:rsid w:val="00F82E8E"/>
    <w:rsid w:val="00F957FA"/>
    <w:rsid w:val="00FB2942"/>
    <w:rsid w:val="00FB432D"/>
    <w:rsid w:val="00FC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E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6A406-8F98-4007-AFC6-D14CBFB4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41</TotalTime>
  <Pages>19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7065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Sengottaiyan, Selva</cp:lastModifiedBy>
  <cp:revision>9</cp:revision>
  <cp:lastPrinted>2011-03-21T13:34:00Z</cp:lastPrinted>
  <dcterms:created xsi:type="dcterms:W3CDTF">2013-04-15T12:28:00Z</dcterms:created>
  <dcterms:modified xsi:type="dcterms:W3CDTF">2014-06-20T19:27:00Z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Hardware Power Up Sequence</vt:lpwstr>
  </property>
  <property fmtid="{D5CDD505-2E9C-101B-9397-08002B2CF9AE}" pid="3" name="MDDRevNum">
    <vt:lpwstr>5.0</vt:lpwstr>
  </property>
  <property fmtid="{D5CDD505-2E9C-101B-9397-08002B2CF9AE}" pid="4" name="Module Layer">
    <vt:lpwstr>0</vt:lpwstr>
  </property>
  <property fmtid="{D5CDD505-2E9C-101B-9397-08002B2CF9AE}" pid="5" name="Module Name">
    <vt:lpwstr>HwPwUp</vt:lpwstr>
  </property>
  <property fmtid="{D5CDD505-2E9C-101B-9397-08002B2CF9AE}" pid="6" name="Product Line">
    <vt:lpwstr>Gen II+ EPS EA3</vt:lpwstr>
  </property>
</Properties>
</file>