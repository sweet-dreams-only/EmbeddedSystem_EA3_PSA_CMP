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7CA4"/>
    <w:rsid w:val="000458C9"/>
    <w:rsid w:val="00054910"/>
    <w:rsid w:val="00057B08"/>
    <w:rsid w:val="00064800"/>
    <w:rsid w:val="00064A24"/>
    <w:rsid w:val="0006623F"/>
    <w:rsid w:val="00067D5F"/>
    <w:rsid w:val="00073EE9"/>
    <w:rsid w:val="000919CD"/>
    <w:rsid w:val="000944EE"/>
    <w:rsid w:val="00096E81"/>
    <w:rsid w:val="000A3B1D"/>
    <w:rsid w:val="000A6FCF"/>
    <w:rsid w:val="000B5C50"/>
    <w:rsid w:val="000C794D"/>
    <w:rsid w:val="000D6AD4"/>
    <w:rsid w:val="000F3969"/>
    <w:rsid w:val="000F505B"/>
    <w:rsid w:val="000F72A1"/>
    <w:rsid w:val="00107819"/>
    <w:rsid w:val="00110B9C"/>
    <w:rsid w:val="001118A3"/>
    <w:rsid w:val="00114F27"/>
    <w:rsid w:val="001369B6"/>
    <w:rsid w:val="0014424E"/>
    <w:rsid w:val="00146732"/>
    <w:rsid w:val="001535EC"/>
    <w:rsid w:val="001767F3"/>
    <w:rsid w:val="00176C2B"/>
    <w:rsid w:val="00190C52"/>
    <w:rsid w:val="00191CC6"/>
    <w:rsid w:val="001933A0"/>
    <w:rsid w:val="00197144"/>
    <w:rsid w:val="001A0B46"/>
    <w:rsid w:val="001B2BF1"/>
    <w:rsid w:val="001B2D95"/>
    <w:rsid w:val="001B60DF"/>
    <w:rsid w:val="001D0E9B"/>
    <w:rsid w:val="001D2B02"/>
    <w:rsid w:val="001D76A0"/>
    <w:rsid w:val="001E1C45"/>
    <w:rsid w:val="001F09B2"/>
    <w:rsid w:val="00200175"/>
    <w:rsid w:val="00206196"/>
    <w:rsid w:val="0020722A"/>
    <w:rsid w:val="00220DE6"/>
    <w:rsid w:val="00222E5B"/>
    <w:rsid w:val="002248DC"/>
    <w:rsid w:val="00237357"/>
    <w:rsid w:val="00251AC0"/>
    <w:rsid w:val="00254214"/>
    <w:rsid w:val="00273AEF"/>
    <w:rsid w:val="00275A14"/>
    <w:rsid w:val="002760E2"/>
    <w:rsid w:val="00285B2E"/>
    <w:rsid w:val="0028780C"/>
    <w:rsid w:val="002A375A"/>
    <w:rsid w:val="002C03D8"/>
    <w:rsid w:val="002D0DDC"/>
    <w:rsid w:val="002D3BC7"/>
    <w:rsid w:val="002E78D2"/>
    <w:rsid w:val="002F5E1D"/>
    <w:rsid w:val="00306B65"/>
    <w:rsid w:val="003109B6"/>
    <w:rsid w:val="00315335"/>
    <w:rsid w:val="0031718B"/>
    <w:rsid w:val="00320B42"/>
    <w:rsid w:val="0032129A"/>
    <w:rsid w:val="00321CFC"/>
    <w:rsid w:val="00323968"/>
    <w:rsid w:val="00331B74"/>
    <w:rsid w:val="00340D4A"/>
    <w:rsid w:val="00345FE1"/>
    <w:rsid w:val="00346CAF"/>
    <w:rsid w:val="0035193B"/>
    <w:rsid w:val="003530A7"/>
    <w:rsid w:val="00370E4E"/>
    <w:rsid w:val="00382362"/>
    <w:rsid w:val="0038753C"/>
    <w:rsid w:val="003B02B6"/>
    <w:rsid w:val="003B0631"/>
    <w:rsid w:val="003C4D3F"/>
    <w:rsid w:val="003D58FE"/>
    <w:rsid w:val="003F13CA"/>
    <w:rsid w:val="003F2C6C"/>
    <w:rsid w:val="003F3A46"/>
    <w:rsid w:val="003F4E1A"/>
    <w:rsid w:val="00415376"/>
    <w:rsid w:val="0042163E"/>
    <w:rsid w:val="004218A1"/>
    <w:rsid w:val="004266BE"/>
    <w:rsid w:val="004374BF"/>
    <w:rsid w:val="00443035"/>
    <w:rsid w:val="0045179B"/>
    <w:rsid w:val="00452B01"/>
    <w:rsid w:val="0045497F"/>
    <w:rsid w:val="004679E0"/>
    <w:rsid w:val="00470568"/>
    <w:rsid w:val="00473A12"/>
    <w:rsid w:val="00483E66"/>
    <w:rsid w:val="004935B4"/>
    <w:rsid w:val="004972D1"/>
    <w:rsid w:val="004A781C"/>
    <w:rsid w:val="004C1E2E"/>
    <w:rsid w:val="004C618C"/>
    <w:rsid w:val="004D3034"/>
    <w:rsid w:val="004E08B4"/>
    <w:rsid w:val="004E2263"/>
    <w:rsid w:val="004E2615"/>
    <w:rsid w:val="00500947"/>
    <w:rsid w:val="0050306B"/>
    <w:rsid w:val="00510938"/>
    <w:rsid w:val="00513901"/>
    <w:rsid w:val="00526A5D"/>
    <w:rsid w:val="005305E9"/>
    <w:rsid w:val="0055184A"/>
    <w:rsid w:val="005721A3"/>
    <w:rsid w:val="00575550"/>
    <w:rsid w:val="00582F76"/>
    <w:rsid w:val="00583540"/>
    <w:rsid w:val="00585553"/>
    <w:rsid w:val="0059488F"/>
    <w:rsid w:val="005A11FB"/>
    <w:rsid w:val="005B0C7D"/>
    <w:rsid w:val="005C65BD"/>
    <w:rsid w:val="005D1105"/>
    <w:rsid w:val="005D5FE4"/>
    <w:rsid w:val="005E6B9E"/>
    <w:rsid w:val="006018CB"/>
    <w:rsid w:val="006036FF"/>
    <w:rsid w:val="006061D5"/>
    <w:rsid w:val="00615322"/>
    <w:rsid w:val="0062278D"/>
    <w:rsid w:val="0063241A"/>
    <w:rsid w:val="00647B64"/>
    <w:rsid w:val="00651B03"/>
    <w:rsid w:val="0065746A"/>
    <w:rsid w:val="006624A2"/>
    <w:rsid w:val="00663461"/>
    <w:rsid w:val="00673496"/>
    <w:rsid w:val="00674ADF"/>
    <w:rsid w:val="00677604"/>
    <w:rsid w:val="0067780A"/>
    <w:rsid w:val="00685900"/>
    <w:rsid w:val="006A042D"/>
    <w:rsid w:val="006A07BA"/>
    <w:rsid w:val="006A208E"/>
    <w:rsid w:val="006A4876"/>
    <w:rsid w:val="006A6919"/>
    <w:rsid w:val="006B7801"/>
    <w:rsid w:val="006C7C3C"/>
    <w:rsid w:val="006D0FB0"/>
    <w:rsid w:val="006D33CC"/>
    <w:rsid w:val="006D4D38"/>
    <w:rsid w:val="006F01A3"/>
    <w:rsid w:val="006F10C4"/>
    <w:rsid w:val="00706174"/>
    <w:rsid w:val="00711280"/>
    <w:rsid w:val="00715A08"/>
    <w:rsid w:val="0073296F"/>
    <w:rsid w:val="00732FEF"/>
    <w:rsid w:val="00734E02"/>
    <w:rsid w:val="007446D8"/>
    <w:rsid w:val="00745A73"/>
    <w:rsid w:val="00753D27"/>
    <w:rsid w:val="00762CFE"/>
    <w:rsid w:val="007658FE"/>
    <w:rsid w:val="007660D7"/>
    <w:rsid w:val="00766992"/>
    <w:rsid w:val="00767205"/>
    <w:rsid w:val="0076753C"/>
    <w:rsid w:val="00767C55"/>
    <w:rsid w:val="00783DAE"/>
    <w:rsid w:val="007927F8"/>
    <w:rsid w:val="00796E5E"/>
    <w:rsid w:val="007A1D1E"/>
    <w:rsid w:val="007A69AC"/>
    <w:rsid w:val="007C235A"/>
    <w:rsid w:val="007D07CB"/>
    <w:rsid w:val="007D36CC"/>
    <w:rsid w:val="007E2BE4"/>
    <w:rsid w:val="007E3541"/>
    <w:rsid w:val="007E3EEC"/>
    <w:rsid w:val="007F1C81"/>
    <w:rsid w:val="007F5716"/>
    <w:rsid w:val="007F70A6"/>
    <w:rsid w:val="008044F6"/>
    <w:rsid w:val="00806875"/>
    <w:rsid w:val="008120AE"/>
    <w:rsid w:val="00814705"/>
    <w:rsid w:val="00814C5B"/>
    <w:rsid w:val="00827257"/>
    <w:rsid w:val="00843119"/>
    <w:rsid w:val="00857540"/>
    <w:rsid w:val="00860B90"/>
    <w:rsid w:val="008611A7"/>
    <w:rsid w:val="00862B6A"/>
    <w:rsid w:val="00867638"/>
    <w:rsid w:val="008723A5"/>
    <w:rsid w:val="0088128D"/>
    <w:rsid w:val="008861F5"/>
    <w:rsid w:val="008963AD"/>
    <w:rsid w:val="00896915"/>
    <w:rsid w:val="008972BB"/>
    <w:rsid w:val="00897CA4"/>
    <w:rsid w:val="008B3E94"/>
    <w:rsid w:val="008C16D0"/>
    <w:rsid w:val="008C48DF"/>
    <w:rsid w:val="008C5238"/>
    <w:rsid w:val="008D25AF"/>
    <w:rsid w:val="008D79DE"/>
    <w:rsid w:val="008F6DBB"/>
    <w:rsid w:val="009035A6"/>
    <w:rsid w:val="009155A2"/>
    <w:rsid w:val="00920026"/>
    <w:rsid w:val="009272A2"/>
    <w:rsid w:val="00931020"/>
    <w:rsid w:val="009345EA"/>
    <w:rsid w:val="0093571A"/>
    <w:rsid w:val="00946E04"/>
    <w:rsid w:val="00955F6A"/>
    <w:rsid w:val="0096560B"/>
    <w:rsid w:val="00967E4B"/>
    <w:rsid w:val="009830AB"/>
    <w:rsid w:val="00987D35"/>
    <w:rsid w:val="00994E82"/>
    <w:rsid w:val="009A2249"/>
    <w:rsid w:val="009A55E5"/>
    <w:rsid w:val="009B7CB2"/>
    <w:rsid w:val="009C2F58"/>
    <w:rsid w:val="009C4031"/>
    <w:rsid w:val="009C54F7"/>
    <w:rsid w:val="009D377B"/>
    <w:rsid w:val="009E02E2"/>
    <w:rsid w:val="009E15FE"/>
    <w:rsid w:val="009E5F1A"/>
    <w:rsid w:val="009E7698"/>
    <w:rsid w:val="00A01103"/>
    <w:rsid w:val="00A13FA5"/>
    <w:rsid w:val="00A147BA"/>
    <w:rsid w:val="00A262D8"/>
    <w:rsid w:val="00A32678"/>
    <w:rsid w:val="00A34268"/>
    <w:rsid w:val="00A35A48"/>
    <w:rsid w:val="00A40B37"/>
    <w:rsid w:val="00A42F0B"/>
    <w:rsid w:val="00A43850"/>
    <w:rsid w:val="00A45BAB"/>
    <w:rsid w:val="00A51333"/>
    <w:rsid w:val="00A52956"/>
    <w:rsid w:val="00A735A1"/>
    <w:rsid w:val="00A74902"/>
    <w:rsid w:val="00A77185"/>
    <w:rsid w:val="00A773C3"/>
    <w:rsid w:val="00A96285"/>
    <w:rsid w:val="00A96A71"/>
    <w:rsid w:val="00A9752C"/>
    <w:rsid w:val="00AB1CAA"/>
    <w:rsid w:val="00AB49EB"/>
    <w:rsid w:val="00AB4F4B"/>
    <w:rsid w:val="00AC576D"/>
    <w:rsid w:val="00AC79AB"/>
    <w:rsid w:val="00AD2EBB"/>
    <w:rsid w:val="00AD5C09"/>
    <w:rsid w:val="00AD6C82"/>
    <w:rsid w:val="00AD731B"/>
    <w:rsid w:val="00AD75E5"/>
    <w:rsid w:val="00AE0A7A"/>
    <w:rsid w:val="00AE57EF"/>
    <w:rsid w:val="00AF1AAC"/>
    <w:rsid w:val="00B04082"/>
    <w:rsid w:val="00B05674"/>
    <w:rsid w:val="00B06B63"/>
    <w:rsid w:val="00B20857"/>
    <w:rsid w:val="00B21932"/>
    <w:rsid w:val="00B2581C"/>
    <w:rsid w:val="00B25E35"/>
    <w:rsid w:val="00B27594"/>
    <w:rsid w:val="00B3288E"/>
    <w:rsid w:val="00B349CD"/>
    <w:rsid w:val="00B40700"/>
    <w:rsid w:val="00B4560E"/>
    <w:rsid w:val="00B54697"/>
    <w:rsid w:val="00B578DD"/>
    <w:rsid w:val="00B60AAC"/>
    <w:rsid w:val="00B61422"/>
    <w:rsid w:val="00B65990"/>
    <w:rsid w:val="00B66180"/>
    <w:rsid w:val="00B7010F"/>
    <w:rsid w:val="00B724E1"/>
    <w:rsid w:val="00B8181F"/>
    <w:rsid w:val="00B919FE"/>
    <w:rsid w:val="00B93EB9"/>
    <w:rsid w:val="00BA59CE"/>
    <w:rsid w:val="00BA6339"/>
    <w:rsid w:val="00BB0C59"/>
    <w:rsid w:val="00BB45F8"/>
    <w:rsid w:val="00BB47D4"/>
    <w:rsid w:val="00BC3BA0"/>
    <w:rsid w:val="00BD008B"/>
    <w:rsid w:val="00BD15D2"/>
    <w:rsid w:val="00BD3DFF"/>
    <w:rsid w:val="00BD4093"/>
    <w:rsid w:val="00BD56BE"/>
    <w:rsid w:val="00BD69C3"/>
    <w:rsid w:val="00BF11DA"/>
    <w:rsid w:val="00BF1847"/>
    <w:rsid w:val="00BF364D"/>
    <w:rsid w:val="00C04BCA"/>
    <w:rsid w:val="00C24B1B"/>
    <w:rsid w:val="00C315DD"/>
    <w:rsid w:val="00C35BD3"/>
    <w:rsid w:val="00C42741"/>
    <w:rsid w:val="00C4747D"/>
    <w:rsid w:val="00C529D4"/>
    <w:rsid w:val="00C535FE"/>
    <w:rsid w:val="00C5778D"/>
    <w:rsid w:val="00C72FFA"/>
    <w:rsid w:val="00C73826"/>
    <w:rsid w:val="00C8024D"/>
    <w:rsid w:val="00C82FB4"/>
    <w:rsid w:val="00C87354"/>
    <w:rsid w:val="00C929EE"/>
    <w:rsid w:val="00C953EC"/>
    <w:rsid w:val="00CA3DE7"/>
    <w:rsid w:val="00CA4CD4"/>
    <w:rsid w:val="00CB28F8"/>
    <w:rsid w:val="00CB5C1F"/>
    <w:rsid w:val="00CB6B70"/>
    <w:rsid w:val="00CC0EBC"/>
    <w:rsid w:val="00CC3B6E"/>
    <w:rsid w:val="00CC5A7A"/>
    <w:rsid w:val="00CE0730"/>
    <w:rsid w:val="00CE25A5"/>
    <w:rsid w:val="00CE2A9A"/>
    <w:rsid w:val="00CE3AF0"/>
    <w:rsid w:val="00CF1853"/>
    <w:rsid w:val="00D039A7"/>
    <w:rsid w:val="00D078B0"/>
    <w:rsid w:val="00D22331"/>
    <w:rsid w:val="00D3200E"/>
    <w:rsid w:val="00D52F9D"/>
    <w:rsid w:val="00D6217E"/>
    <w:rsid w:val="00D62550"/>
    <w:rsid w:val="00D66374"/>
    <w:rsid w:val="00D70068"/>
    <w:rsid w:val="00D74A6C"/>
    <w:rsid w:val="00D81C13"/>
    <w:rsid w:val="00D82DB8"/>
    <w:rsid w:val="00D92FEF"/>
    <w:rsid w:val="00D94BDD"/>
    <w:rsid w:val="00D94BDE"/>
    <w:rsid w:val="00DA040B"/>
    <w:rsid w:val="00DA0FCC"/>
    <w:rsid w:val="00DB24CB"/>
    <w:rsid w:val="00DB34D9"/>
    <w:rsid w:val="00DC01DB"/>
    <w:rsid w:val="00DC042C"/>
    <w:rsid w:val="00DC0CE6"/>
    <w:rsid w:val="00DC2BD6"/>
    <w:rsid w:val="00DC2C27"/>
    <w:rsid w:val="00DC2EEC"/>
    <w:rsid w:val="00DC7064"/>
    <w:rsid w:val="00DC7E08"/>
    <w:rsid w:val="00DE4889"/>
    <w:rsid w:val="00DE7D2E"/>
    <w:rsid w:val="00DF0561"/>
    <w:rsid w:val="00DF1A2A"/>
    <w:rsid w:val="00E0485E"/>
    <w:rsid w:val="00E058B0"/>
    <w:rsid w:val="00E075DB"/>
    <w:rsid w:val="00E27DCE"/>
    <w:rsid w:val="00E304D9"/>
    <w:rsid w:val="00E309D4"/>
    <w:rsid w:val="00E32F9A"/>
    <w:rsid w:val="00E338E1"/>
    <w:rsid w:val="00E45B8D"/>
    <w:rsid w:val="00E5472B"/>
    <w:rsid w:val="00E70C3E"/>
    <w:rsid w:val="00E72702"/>
    <w:rsid w:val="00EA179E"/>
    <w:rsid w:val="00EA38F5"/>
    <w:rsid w:val="00EA6877"/>
    <w:rsid w:val="00EC2F3A"/>
    <w:rsid w:val="00EC4EAA"/>
    <w:rsid w:val="00EC70EC"/>
    <w:rsid w:val="00EE7A02"/>
    <w:rsid w:val="00EF2FA5"/>
    <w:rsid w:val="00F226EE"/>
    <w:rsid w:val="00F27F71"/>
    <w:rsid w:val="00F30AD2"/>
    <w:rsid w:val="00F4329A"/>
    <w:rsid w:val="00F466F4"/>
    <w:rsid w:val="00F467BE"/>
    <w:rsid w:val="00F54CFA"/>
    <w:rsid w:val="00F56AE9"/>
    <w:rsid w:val="00F61460"/>
    <w:rsid w:val="00F64399"/>
    <w:rsid w:val="00F648ED"/>
    <w:rsid w:val="00F75A96"/>
    <w:rsid w:val="00F75ED2"/>
    <w:rsid w:val="00F819D6"/>
    <w:rsid w:val="00F8242A"/>
    <w:rsid w:val="00F95EFA"/>
    <w:rsid w:val="00FA2003"/>
    <w:rsid w:val="00FB2942"/>
    <w:rsid w:val="00FB32D3"/>
    <w:rsid w:val="00FB432D"/>
    <w:rsid w:val="00FB6937"/>
    <w:rsid w:val="00FB76A4"/>
    <w:rsid w:val="00FC1335"/>
    <w:rsid w:val="00FC73DB"/>
    <w:rsid w:val="00FD26F5"/>
    <w:rsid w:val="00FE0566"/>
    <w:rsid w:val="00FE69B8"/>
    <w:rsid w:val="00FE72C2"/>
    <w:rsid w:val="00FE7310"/>
    <w:rsid w:val="00FF4607"/>
    <w:rsid w:val="00FF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354"/>
    <w:pPr>
      <w:spacing w:after="120"/>
    </w:pPr>
  </w:style>
  <w:style w:type="paragraph" w:styleId="Heading1">
    <w:name w:val="heading 1"/>
    <w:basedOn w:val="Normal"/>
    <w:next w:val="Normal"/>
    <w:qFormat/>
    <w:rsid w:val="00C87354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C87354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C87354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C87354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C87354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8735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87354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C87354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C87354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C87354"/>
    <w:rPr>
      <w:sz w:val="24"/>
    </w:rPr>
  </w:style>
  <w:style w:type="paragraph" w:styleId="DocumentMap">
    <w:name w:val="Document Map"/>
    <w:basedOn w:val="Normal"/>
    <w:semiHidden/>
    <w:rsid w:val="00C87354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C87354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C87354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C87354"/>
    <w:pPr>
      <w:ind w:left="432"/>
      <w:jc w:val="both"/>
    </w:pPr>
  </w:style>
  <w:style w:type="paragraph" w:customStyle="1" w:styleId="Body7">
    <w:name w:val="Body 7"/>
    <w:basedOn w:val="Normal"/>
    <w:rsid w:val="00C87354"/>
    <w:pPr>
      <w:ind w:left="864"/>
      <w:jc w:val="both"/>
    </w:pPr>
  </w:style>
  <w:style w:type="paragraph" w:styleId="NormalIndent">
    <w:name w:val="Normal Indent"/>
    <w:basedOn w:val="Normal"/>
    <w:semiHidden/>
    <w:rsid w:val="00C87354"/>
    <w:pPr>
      <w:ind w:left="720"/>
    </w:pPr>
  </w:style>
  <w:style w:type="paragraph" w:customStyle="1" w:styleId="t0">
    <w:name w:val="t0"/>
    <w:rsid w:val="00C87354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C87354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C87354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C87354"/>
    <w:rPr>
      <w:rFonts w:ascii="Arial" w:hAnsi="Arial"/>
      <w:sz w:val="24"/>
    </w:rPr>
  </w:style>
  <w:style w:type="paragraph" w:styleId="Header">
    <w:name w:val="header"/>
    <w:basedOn w:val="Normal"/>
    <w:semiHidden/>
    <w:rsid w:val="00C87354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C873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C87354"/>
  </w:style>
  <w:style w:type="paragraph" w:styleId="PlainText">
    <w:name w:val="Plain Text"/>
    <w:basedOn w:val="Normal"/>
    <w:semiHidden/>
    <w:rsid w:val="00C87354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C87354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C87354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35A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5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623F"/>
    <w:pPr>
      <w:ind w:left="720"/>
      <w:contextualSpacing/>
    </w:pPr>
  </w:style>
  <w:style w:type="paragraph" w:styleId="NoSpacing">
    <w:name w:val="No Spacing"/>
    <w:uiPriority w:val="1"/>
    <w:qFormat/>
    <w:rsid w:val="003D58FE"/>
  </w:style>
  <w:style w:type="character" w:customStyle="1" w:styleId="Heading2Char">
    <w:name w:val="Heading 2 Char"/>
    <w:basedOn w:val="DefaultParagraphFont"/>
    <w:link w:val="Heading2"/>
    <w:rsid w:val="00931020"/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z3h1n.NEXTEER\My%20Documents\Module%20Design%20Document%20-%20Template%202.2b+.dotx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EC9D2-6119-4191-9CBC-BB001CBE6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Module Design Document - Template 2.2b+.dotx</Template>
  <TotalTime>415</TotalTime>
  <Pages>19</Pages>
  <Words>1602</Words>
  <Characters>9134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10715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cp:keywords/>
  <dc:description/>
  <cp:lastModifiedBy>Thomas, Vince</cp:lastModifiedBy>
  <cp:revision>32</cp:revision>
  <cp:lastPrinted>2011-03-21T13:34:00Z</cp:lastPrinted>
  <dcterms:created xsi:type="dcterms:W3CDTF">2013-04-05T19:23:00Z</dcterms:created>
  <dcterms:modified xsi:type="dcterms:W3CDTF">2013-12-06T18:02:00Z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Damping</vt:lpwstr>
  </property>
  <property fmtid="{D5CDD505-2E9C-101B-9397-08002B2CF9AE}" pid="3" name="MDDRevNum">
    <vt:lpwstr>3</vt:lpwstr>
  </property>
  <property fmtid="{D5CDD505-2E9C-101B-9397-08002B2CF9AE}" pid="4" name="Module Layer">
    <vt:lpwstr>0</vt:lpwstr>
  </property>
  <property fmtid="{D5CDD505-2E9C-101B-9397-08002B2CF9AE}" pid="5" name="Module Name">
    <vt:lpwstr>Damping</vt:lpwstr>
  </property>
  <property fmtid="{D5CDD505-2E9C-101B-9397-08002B2CF9AE}" pid="6" name="Product Line">
    <vt:lpwstr>Gen II+ EPS</vt:lpwstr>
  </property>
</Properties>
</file>