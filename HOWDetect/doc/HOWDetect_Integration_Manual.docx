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317048">
        <w:t>HOWDetect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6D4456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860928" w:history="1">
        <w:r w:rsidR="006D4456" w:rsidRPr="00CB2514">
          <w:rPr>
            <w:rStyle w:val="Hyperlink"/>
            <w:noProof/>
          </w:rPr>
          <w:t>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Dependencies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_Toc378860928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29" w:history="1">
        <w:r w:rsidR="006D4456" w:rsidRPr="00CB2514">
          <w:rPr>
            <w:rStyle w:val="Hyperlink"/>
            <w:noProof/>
          </w:rPr>
          <w:t>1.1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SWCs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_Toc378860929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0" w:history="1">
        <w:r w:rsidR="006D4456" w:rsidRPr="00CB2514">
          <w:rPr>
            <w:rStyle w:val="Hyperlink"/>
            <w:noProof/>
          </w:rPr>
          <w:t>1.2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Global Functions(Non RTE) to be provided to Integration Project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2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1" w:history="1">
        <w:r w:rsidR="006D4456" w:rsidRPr="00CB2514">
          <w:rPr>
            <w:rStyle w:val="Hyperlink"/>
            <w:noProof/>
          </w:rPr>
          <w:t>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Configuration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_Toc378860931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2" w:history="1">
        <w:r w:rsidR="006D4456" w:rsidRPr="00CB2514">
          <w:rPr>
            <w:rStyle w:val="Hyperlink"/>
            <w:noProof/>
          </w:rPr>
          <w:t>2.1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Build Time Config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_Toc378860932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3" w:history="1">
        <w:r w:rsidR="006D4456" w:rsidRPr="00CB2514">
          <w:rPr>
            <w:rStyle w:val="Hyperlink"/>
            <w:noProof/>
          </w:rPr>
          <w:t>2.2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Configuration Files to be provided by Integration Project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_Toc378860933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4" w:history="1">
        <w:r w:rsidR="006D4456" w:rsidRPr="00CB2514">
          <w:rPr>
            <w:rStyle w:val="Hyperlink"/>
            <w:noProof/>
          </w:rPr>
          <w:t>2.2.1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Da Vinci Parameter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_Toc378860934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5" w:history="1">
        <w:r w:rsidR="006D4456" w:rsidRPr="00CB2514">
          <w:rPr>
            <w:rStyle w:val="Hyperlink"/>
            <w:noProof/>
          </w:rPr>
          <w:t>2.2.2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DaVinci Interrupt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_Toc378860935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6" w:history="1">
        <w:r w:rsidR="006D4456" w:rsidRPr="00CB2514">
          <w:rPr>
            <w:rStyle w:val="Hyperlink"/>
            <w:noProof/>
          </w:rPr>
          <w:t>2.2.3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Manual Configuration Changes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_Toc378860936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3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7" w:history="1">
        <w:r w:rsidR="006D4456" w:rsidRPr="00CB2514">
          <w:rPr>
            <w:rStyle w:val="Hyperlink"/>
            <w:noProof/>
          </w:rPr>
          <w:t>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Integration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_Toc378860937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8" w:history="1">
        <w:r w:rsidR="006D4456" w:rsidRPr="00CB2514">
          <w:rPr>
            <w:rStyle w:val="Hyperlink"/>
            <w:noProof/>
          </w:rPr>
          <w:t>3.1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Required Global Data Inputs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39" w:history="1">
        <w:r w:rsidR="006D4456" w:rsidRPr="00CB2514">
          <w:rPr>
            <w:rStyle w:val="Hyperlink"/>
            <w:noProof/>
          </w:rPr>
          <w:t>3.2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Required Global Data Outputs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_Toc378860939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0" w:history="1">
        <w:r w:rsidR="006D4456" w:rsidRPr="00CB2514">
          <w:rPr>
            <w:rStyle w:val="Hyperlink"/>
            <w:noProof/>
          </w:rPr>
          <w:t>3.3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Specific Include Path present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4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1" w:history="1">
        <w:r w:rsidR="006D4456" w:rsidRPr="00CB2514">
          <w:rPr>
            <w:rStyle w:val="Hyperlink"/>
            <w:noProof/>
          </w:rPr>
          <w:t>4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Runnable Scheduling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_Toc378860941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5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2" w:history="1">
        <w:r w:rsidR="006D4456" w:rsidRPr="00CB2514">
          <w:rPr>
            <w:rStyle w:val="Hyperlink"/>
            <w:noProof/>
          </w:rPr>
          <w:t>5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Memory Mapping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_Toc378860942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3" w:history="1">
        <w:r w:rsidR="006D4456" w:rsidRPr="00CB2514">
          <w:rPr>
            <w:rStyle w:val="Hyperlink"/>
            <w:noProof/>
          </w:rPr>
          <w:t>5.1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Mapping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_Toc378860943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4" w:history="1">
        <w:r w:rsidR="006D4456" w:rsidRPr="00CB2514">
          <w:rPr>
            <w:rStyle w:val="Hyperlink"/>
            <w:noProof/>
          </w:rPr>
          <w:t>5.2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Usage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_Toc378860944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5" w:history="1">
        <w:r w:rsidR="006D4456" w:rsidRPr="00CB2514">
          <w:rPr>
            <w:rStyle w:val="Hyperlink"/>
            <w:noProof/>
          </w:rPr>
          <w:t>5.3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Non  RTE NvM Blocks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_Toc378860945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6" w:history="1">
        <w:r w:rsidR="006D4456" w:rsidRPr="00CB2514">
          <w:rPr>
            <w:rStyle w:val="Hyperlink"/>
            <w:noProof/>
          </w:rPr>
          <w:t>5.4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RTE NvM Blocks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_Toc378860946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7" w:history="1">
        <w:r w:rsidR="006D4456" w:rsidRPr="00CB2514">
          <w:rPr>
            <w:rStyle w:val="Hyperlink"/>
            <w:noProof/>
          </w:rPr>
          <w:t>6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Compiler Settings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_Toc378860947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8" w:history="1">
        <w:r w:rsidR="006D4456" w:rsidRPr="00CB2514">
          <w:rPr>
            <w:rStyle w:val="Hyperlink"/>
            <w:noProof/>
          </w:rPr>
          <w:t>6.1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Preprocessor MACRO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_Toc378860948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49" w:history="1">
        <w:r w:rsidR="006D4456" w:rsidRPr="00CB2514">
          <w:rPr>
            <w:rStyle w:val="Hyperlink"/>
            <w:noProof/>
          </w:rPr>
          <w:t>6.2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Optimization Settings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_Toc378860949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6</w:t>
        </w:r>
        <w:r w:rsidR="006D4456">
          <w:rPr>
            <w:noProof/>
            <w:webHidden/>
          </w:rPr>
          <w:fldChar w:fldCharType="end"/>
        </w:r>
      </w:hyperlink>
    </w:p>
    <w:p w:rsidR="006D4456" w:rsidRDefault="007E6CF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860950" w:history="1">
        <w:r w:rsidR="006D4456" w:rsidRPr="00CB2514">
          <w:rPr>
            <w:rStyle w:val="Hyperlink"/>
            <w:noProof/>
          </w:rPr>
          <w:t>7</w:t>
        </w:r>
        <w:r w:rsidR="006D44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D4456" w:rsidRPr="00CB2514">
          <w:rPr>
            <w:rStyle w:val="Hyperlink"/>
            <w:noProof/>
          </w:rPr>
          <w:t>Revision Control Log</w:t>
        </w:r>
        <w:r w:rsidR="006D4456">
          <w:rPr>
            <w:noProof/>
            <w:webHidden/>
          </w:rPr>
          <w:tab/>
        </w:r>
        <w:r w:rsidR="006D4456">
          <w:rPr>
            <w:noProof/>
            <w:webHidden/>
          </w:rPr>
          <w:fldChar w:fldCharType="begin"/>
        </w:r>
        <w:r w:rsidR="006D4456">
          <w:rPr>
            <w:noProof/>
            <w:webHidden/>
          </w:rPr>
          <w:instrText xml:space="preserve"> PAGEREF _Toc378860950 \h </w:instrText>
        </w:r>
        <w:r w:rsidR="006D4456">
          <w:rPr>
            <w:noProof/>
            <w:webHidden/>
          </w:rPr>
        </w:r>
        <w:r w:rsidR="006D4456">
          <w:rPr>
            <w:noProof/>
            <w:webHidden/>
          </w:rPr>
          <w:fldChar w:fldCharType="separate"/>
        </w:r>
        <w:r w:rsidR="006D4456">
          <w:rPr>
            <w:noProof/>
            <w:webHidden/>
          </w:rPr>
          <w:t>7</w:t>
        </w:r>
        <w:r w:rsidR="006D4456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8860928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8860929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DC7FCB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8860930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DC7FCB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8860931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8860932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8860933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BC5DE5" w:rsidRDefault="00696F6F">
      <w:proofErr w:type="spellStart"/>
      <w:r w:rsidRPr="00696F6F">
        <w:t>Ap_HOWDetect_Cfg.h</w:t>
      </w:r>
      <w:proofErr w:type="spellEnd"/>
      <w:r w:rsidRPr="00696F6F">
        <w:t xml:space="preserve"> </w:t>
      </w:r>
      <w:r>
        <w:t xml:space="preserve">   generated by     </w:t>
      </w:r>
      <w:r w:rsidRPr="00696F6F">
        <w:t>Ap_HOWDetect_Cfg.h.tt</w:t>
      </w:r>
    </w:p>
    <w:p w:rsidR="00696F6F" w:rsidRDefault="00696F6F"/>
    <w:p w:rsidR="00932C7E" w:rsidRDefault="00932C7E" w:rsidP="00932C7E">
      <w:pPr>
        <w:pStyle w:val="Heading3"/>
      </w:pPr>
      <w:bookmarkStart w:id="8" w:name="_Toc378860934"/>
      <w:bookmarkStart w:id="9" w:name="OLE_LINK12"/>
      <w:bookmarkStart w:id="10" w:name="OLE_LINK13"/>
      <w:bookmarkEnd w:id="6"/>
      <w:bookmarkEnd w:id="7"/>
      <w:r>
        <w:t>Da Vinci Parameter Configuration Changes</w:t>
      </w:r>
      <w:bookmarkEnd w:id="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939"/>
        <w:gridCol w:w="3846"/>
        <w:gridCol w:w="1071"/>
      </w:tblGrid>
      <w:tr w:rsidR="00932C7E" w:rsidTr="00A9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3846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071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654C45" w:rsidTr="00A9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9" w:type="dxa"/>
          </w:tcPr>
          <w:p w:rsidR="00654C45" w:rsidRPr="007C4C59" w:rsidRDefault="00A92CC8" w:rsidP="00F41BD7">
            <w:proofErr w:type="spellStart"/>
            <w:r w:rsidRPr="00A92CC8">
              <w:t>HOWDetectGeneral</w:t>
            </w:r>
            <w:proofErr w:type="spellEnd"/>
            <w:r w:rsidRPr="00A92CC8">
              <w:t>/</w:t>
            </w:r>
            <w:proofErr w:type="spellStart"/>
            <w:r w:rsidRPr="00A92CC8">
              <w:t>HOWDetectCPEnable</w:t>
            </w:r>
            <w:proofErr w:type="spellEnd"/>
          </w:p>
        </w:tc>
        <w:tc>
          <w:tcPr>
            <w:tcW w:w="3846" w:type="dxa"/>
          </w:tcPr>
          <w:p w:rsidR="00654C45" w:rsidRPr="001C67A3" w:rsidRDefault="00654C45" w:rsidP="00F4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enable the check point</w:t>
            </w:r>
          </w:p>
        </w:tc>
        <w:tc>
          <w:tcPr>
            <w:tcW w:w="1071" w:type="dxa"/>
          </w:tcPr>
          <w:p w:rsidR="00654C45" w:rsidRDefault="00654C4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78860935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A92CC8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2" w:name="_Toc378860936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7C4C59" w:rsidRDefault="00A92CC8" w:rsidP="003617E2">
            <w: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78860937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78860938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E17CA7" w:rsidRDefault="00A92CC8" w:rsidP="00701150">
      <w:r>
        <w:t>None</w:t>
      </w:r>
    </w:p>
    <w:p w:rsidR="00900B9A" w:rsidRDefault="00900B9A" w:rsidP="00900B9A">
      <w:pPr>
        <w:pStyle w:val="Heading2"/>
      </w:pPr>
      <w:bookmarkStart w:id="20" w:name="_Toc378860939"/>
      <w:r>
        <w:t>Required Global Data Outputs</w:t>
      </w:r>
      <w:bookmarkEnd w:id="20"/>
    </w:p>
    <w:p w:rsidR="00260F90" w:rsidRDefault="00A92CC8" w:rsidP="00701150">
      <w:r>
        <w:t>None</w:t>
      </w:r>
    </w:p>
    <w:p w:rsidR="00836AC1" w:rsidRDefault="00783C14" w:rsidP="00836AC1">
      <w:pPr>
        <w:pStyle w:val="Heading2"/>
      </w:pPr>
      <w:bookmarkStart w:id="21" w:name="_Toc378860940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A92CC8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78860941"/>
      <w:r>
        <w:lastRenderedPageBreak/>
        <w:t>Runnable Scheduling</w:t>
      </w:r>
      <w:bookmarkEnd w:id="22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4739"/>
        <w:gridCol w:w="1909"/>
      </w:tblGrid>
      <w:tr w:rsidR="00F638B9" w:rsidTr="00A9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A92CC8" w:rsidTr="00A9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A92CC8" w:rsidRDefault="00A92CC8" w:rsidP="00F41BD7">
            <w:r w:rsidRPr="00A92CC8">
              <w:t>HOWDetect_Init1</w:t>
            </w:r>
          </w:p>
        </w:tc>
        <w:tc>
          <w:tcPr>
            <w:tcW w:w="4739" w:type="dxa"/>
          </w:tcPr>
          <w:p w:rsidR="00A92CC8" w:rsidRDefault="00A92CC8" w:rsidP="00F4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A92CC8" w:rsidRDefault="00A92CC8" w:rsidP="00F4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A9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A92CC8" w:rsidTr="00A92C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A92CC8" w:rsidRDefault="00A92CC8" w:rsidP="00F41BD7">
            <w:r w:rsidRPr="00A92CC8">
              <w:t>HOWDetect_Per1</w:t>
            </w:r>
          </w:p>
        </w:tc>
        <w:tc>
          <w:tcPr>
            <w:tcW w:w="4731" w:type="dxa"/>
          </w:tcPr>
          <w:p w:rsidR="00A92CC8" w:rsidRDefault="00A92CC8" w:rsidP="00F4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909" w:type="dxa"/>
          </w:tcPr>
          <w:p w:rsidR="00A92CC8" w:rsidRDefault="00A92CC8" w:rsidP="00F4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(2ms)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_Toc378860942"/>
      <w:bookmarkStart w:id="24" w:name="OLE_LINK16"/>
      <w:bookmarkStart w:id="25" w:name="OLE_LINK17"/>
      <w:r>
        <w:lastRenderedPageBreak/>
        <w:t>Memory Mapping</w:t>
      </w:r>
      <w:bookmarkEnd w:id="23"/>
    </w:p>
    <w:p w:rsidR="00F80F31" w:rsidRDefault="00F80F31" w:rsidP="00F80F31">
      <w:pPr>
        <w:pStyle w:val="Heading2"/>
      </w:pPr>
      <w:bookmarkStart w:id="26" w:name="_Toc378860943"/>
      <w:bookmarkEnd w:id="24"/>
      <w:bookmarkEnd w:id="25"/>
      <w:r>
        <w:t>Mapping</w:t>
      </w:r>
      <w:bookmarkEnd w:id="2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873"/>
        <w:gridCol w:w="1774"/>
        <w:gridCol w:w="1209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3229E5" w:rsidP="00DE03FA">
            <w:r w:rsidRPr="003229E5">
              <w:t>HOWDETECT_START_SEC_VAR_CLEARED_32</w:t>
            </w:r>
          </w:p>
        </w:tc>
        <w:tc>
          <w:tcPr>
            <w:tcW w:w="2351" w:type="dxa"/>
          </w:tcPr>
          <w:p w:rsidR="00836AC1" w:rsidRDefault="003229E5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float32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3229E5" w:rsidP="00DE03FA">
            <w:r w:rsidRPr="003229E5">
              <w:t>HOWDETECT_START_SEC_VAR_CLEARED_UNSPECIFIED</w:t>
            </w:r>
          </w:p>
        </w:tc>
        <w:tc>
          <w:tcPr>
            <w:tcW w:w="2351" w:type="dxa"/>
          </w:tcPr>
          <w:p w:rsidR="00050365" w:rsidRDefault="003229E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F6F">
              <w:t>LPF32KSV_Str</w:t>
            </w:r>
            <w:r>
              <w:t xml:space="preserve">, </w:t>
            </w:r>
            <w:r w:rsidRPr="003229E5">
              <w:t>HPF32KSV_Str</w:t>
            </w: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CC8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A92CC8" w:rsidRDefault="003229E5" w:rsidP="00DE03FA">
            <w:r w:rsidRPr="003229E5">
              <w:t>HOWDETECT_START_SEC_CONST_16</w:t>
            </w:r>
          </w:p>
        </w:tc>
        <w:tc>
          <w:tcPr>
            <w:tcW w:w="2351" w:type="dxa"/>
          </w:tcPr>
          <w:p w:rsidR="00A92CC8" w:rsidRDefault="00A92CC8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A92CC8" w:rsidRDefault="00A92CC8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2CC8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A92CC8" w:rsidRDefault="003229E5" w:rsidP="00DE03FA">
            <w:r w:rsidRPr="003229E5">
              <w:t>RTE_START_SEC_AP_HOWDETECT_APPL_CODE</w:t>
            </w:r>
          </w:p>
        </w:tc>
        <w:tc>
          <w:tcPr>
            <w:tcW w:w="2351" w:type="dxa"/>
          </w:tcPr>
          <w:p w:rsidR="00A92CC8" w:rsidRDefault="00A92CC8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A92CC8" w:rsidRDefault="00A92CC8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7" w:name="_Toc378860944"/>
      <w:r>
        <w:t>Usage</w:t>
      </w:r>
      <w:bookmarkEnd w:id="27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3229E5" w:rsidP="00DE03FA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8" w:name="_Toc378860945"/>
      <w:bookmarkStart w:id="29" w:name="OLE_LINK20"/>
      <w:bookmarkStart w:id="30" w:name="OLE_LINK81"/>
      <w:bookmarkStart w:id="31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3229E5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2" w:name="_Toc378860946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3229E5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3" w:name="_Toc378860947"/>
      <w:bookmarkStart w:id="34" w:name="OLE_LINK18"/>
      <w:bookmarkStart w:id="35" w:name="OLE_LINK19"/>
      <w:r>
        <w:t>Compiler Settings</w:t>
      </w:r>
      <w:bookmarkEnd w:id="33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6" w:name="_Toc378860948"/>
      <w:r>
        <w:t>Preprocessor MACRO</w:t>
      </w:r>
      <w:bookmarkEnd w:id="36"/>
    </w:p>
    <w:p w:rsidR="00EE5444" w:rsidRDefault="00661110" w:rsidP="006524C1">
      <w:bookmarkStart w:id="37" w:name="OLE_LINK21"/>
      <w:r>
        <w:t>None</w:t>
      </w:r>
    </w:p>
    <w:p w:rsidR="00EE5444" w:rsidRDefault="00EE5444" w:rsidP="00EE5444">
      <w:pPr>
        <w:pStyle w:val="Heading2"/>
      </w:pPr>
      <w:bookmarkStart w:id="38" w:name="_Toc378860949"/>
      <w:bookmarkEnd w:id="37"/>
      <w:r>
        <w:t>Optimization Settings</w:t>
      </w:r>
      <w:bookmarkEnd w:id="38"/>
    </w:p>
    <w:p w:rsidR="00EE5444" w:rsidRDefault="00661110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9" w:name="_Toc378860950"/>
      <w:r>
        <w:lastRenderedPageBreak/>
        <w:t>Revision Control Log</w:t>
      </w:r>
      <w:bookmarkEnd w:id="3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0849BA" w:rsidP="000450A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16</w:t>
            </w:r>
            <w:r w:rsidR="004527BC">
              <w:rPr>
                <w:rFonts w:ascii="Arial" w:hAnsi="Arial" w:cs="Arial"/>
                <w:sz w:val="16"/>
              </w:rPr>
              <w:t>-</w:t>
            </w:r>
            <w:r w:rsidR="00661110">
              <w:rPr>
                <w:rFonts w:ascii="Arial" w:hAnsi="Arial" w:cs="Arial"/>
                <w:sz w:val="16"/>
              </w:rPr>
              <w:t>Apr</w:t>
            </w:r>
            <w:r w:rsidR="000450AB">
              <w:rPr>
                <w:rFonts w:ascii="Arial" w:hAnsi="Arial" w:cs="Arial"/>
                <w:sz w:val="16"/>
              </w:rPr>
              <w:t>-14</w:t>
            </w:r>
          </w:p>
        </w:tc>
        <w:tc>
          <w:tcPr>
            <w:tcW w:w="741" w:type="dxa"/>
          </w:tcPr>
          <w:p w:rsidR="004527BC" w:rsidRDefault="000450AB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Jzk9cc</w:t>
            </w:r>
          </w:p>
        </w:tc>
      </w:tr>
    </w:tbl>
    <w:p w:rsidR="00107819" w:rsidRDefault="00107819"/>
    <w:p w:rsidR="009E65F9" w:rsidRDefault="009E65F9"/>
    <w:p w:rsidR="009E65F9" w:rsidRDefault="009E65F9">
      <w:bookmarkStart w:id="40" w:name="_GoBack"/>
      <w:bookmarkEnd w:id="40"/>
    </w:p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F6" w:rsidRDefault="007E6CF6">
      <w:r>
        <w:separator/>
      </w:r>
    </w:p>
  </w:endnote>
  <w:endnote w:type="continuationSeparator" w:id="0">
    <w:p w:rsidR="007E6CF6" w:rsidRDefault="007E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7E6CF6">
      <w:fldChar w:fldCharType="begin"/>
    </w:r>
    <w:r w:rsidR="007E6CF6">
      <w:instrText xml:space="preserve"> DOCPROPERTY "Company"  \* MERGEFORMAT </w:instrText>
    </w:r>
    <w:r w:rsidR="007E6CF6">
      <w:fldChar w:fldCharType="separate"/>
    </w:r>
    <w:r w:rsidRPr="006768B8">
      <w:rPr>
        <w:rFonts w:ascii="Times" w:hAnsi="Times"/>
        <w:caps/>
        <w:snapToGrid w:val="0"/>
      </w:rPr>
      <w:t>Nexteer</w:t>
    </w:r>
    <w:r w:rsidR="007E6CF6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F6" w:rsidRDefault="007E6CF6">
      <w:r>
        <w:separator/>
      </w:r>
    </w:p>
  </w:footnote>
  <w:footnote w:type="continuationSeparator" w:id="0">
    <w:p w:rsidR="007E6CF6" w:rsidRDefault="007E6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317048">
          <w:pPr>
            <w:pStyle w:val="Header"/>
          </w:pPr>
          <w:proofErr w:type="spellStart"/>
          <w:r>
            <w:t>HOWDetect</w:t>
          </w:r>
          <w:proofErr w:type="spellEnd"/>
        </w:p>
        <w:p w:rsidR="00DE03FA" w:rsidRDefault="007E6CF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DE03FA">
            <w:t>Gen II+ EPS EA3</w:t>
          </w:r>
          <w:r>
            <w:fldChar w:fldCharType="end"/>
          </w:r>
          <w:r w:rsidR="00DE03FA">
            <w:tab/>
          </w:r>
        </w:p>
      </w:tc>
      <w:tc>
        <w:tcPr>
          <w:tcW w:w="1170" w:type="dxa"/>
        </w:tcPr>
        <w:p w:rsidR="00DE03FA" w:rsidRDefault="00DE03FA" w:rsidP="00317048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317048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0849BA">
          <w:pPr>
            <w:pStyle w:val="Header"/>
          </w:pPr>
          <w:r>
            <w:t>16</w:t>
          </w:r>
          <w:r w:rsidR="00317048">
            <w:t>-Apr-2014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317048">
          <w:pPr>
            <w:pStyle w:val="Header"/>
          </w:pPr>
          <w:r>
            <w:t>Jzk9cc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849B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0849BA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450AB"/>
    <w:rsid w:val="00050365"/>
    <w:rsid w:val="00072C76"/>
    <w:rsid w:val="000849BA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17048"/>
    <w:rsid w:val="003229E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54C45"/>
    <w:rsid w:val="00661110"/>
    <w:rsid w:val="00674ADF"/>
    <w:rsid w:val="006768B8"/>
    <w:rsid w:val="00683DCF"/>
    <w:rsid w:val="00696F6F"/>
    <w:rsid w:val="006C4A52"/>
    <w:rsid w:val="006D151B"/>
    <w:rsid w:val="006D33CC"/>
    <w:rsid w:val="006D358E"/>
    <w:rsid w:val="006D4456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E6CF6"/>
    <w:rsid w:val="007F0489"/>
    <w:rsid w:val="008050CA"/>
    <w:rsid w:val="0081314C"/>
    <w:rsid w:val="008242F0"/>
    <w:rsid w:val="00824A49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1CFA"/>
    <w:rsid w:val="009E65F9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2CC8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0CA3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A7DF8"/>
    <w:rsid w:val="00CB5113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C7FCB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E7C1E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515E-D4F4-49EF-A5FD-FA1EC7C0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69</TotalTime>
  <Pages>7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4212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Ahmed, Rijvi</cp:lastModifiedBy>
  <cp:revision>6</cp:revision>
  <cp:lastPrinted>2011-03-21T13:34:00Z</cp:lastPrinted>
  <dcterms:created xsi:type="dcterms:W3CDTF">2014-01-30T21:10:00Z</dcterms:created>
  <dcterms:modified xsi:type="dcterms:W3CDTF">2014-04-16T19:02:00Z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