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6E4"/>
    <w:rsid w:val="00006D92"/>
    <w:rsid w:val="00030AF3"/>
    <w:rsid w:val="000A33CE"/>
    <w:rsid w:val="000B299E"/>
    <w:rsid w:val="000F1BAD"/>
    <w:rsid w:val="00107819"/>
    <w:rsid w:val="00130D98"/>
    <w:rsid w:val="001532B5"/>
    <w:rsid w:val="00172156"/>
    <w:rsid w:val="0017564D"/>
    <w:rsid w:val="001A01EE"/>
    <w:rsid w:val="001A1761"/>
    <w:rsid w:val="001A49EE"/>
    <w:rsid w:val="001A574F"/>
    <w:rsid w:val="001B60DF"/>
    <w:rsid w:val="001E70F1"/>
    <w:rsid w:val="001F09B2"/>
    <w:rsid w:val="0020722A"/>
    <w:rsid w:val="00234EA1"/>
    <w:rsid w:val="00236AEC"/>
    <w:rsid w:val="00245502"/>
    <w:rsid w:val="00247D5A"/>
    <w:rsid w:val="00251AC0"/>
    <w:rsid w:val="00276CD2"/>
    <w:rsid w:val="00277983"/>
    <w:rsid w:val="002C03D8"/>
    <w:rsid w:val="002D3412"/>
    <w:rsid w:val="002E7CF3"/>
    <w:rsid w:val="00315335"/>
    <w:rsid w:val="003200C6"/>
    <w:rsid w:val="003263CD"/>
    <w:rsid w:val="003C28E9"/>
    <w:rsid w:val="003C4D3F"/>
    <w:rsid w:val="003F22BF"/>
    <w:rsid w:val="004128BE"/>
    <w:rsid w:val="004249FC"/>
    <w:rsid w:val="00452069"/>
    <w:rsid w:val="00464BDB"/>
    <w:rsid w:val="0049153A"/>
    <w:rsid w:val="004A781C"/>
    <w:rsid w:val="004B1F35"/>
    <w:rsid w:val="004D3AFD"/>
    <w:rsid w:val="005129F5"/>
    <w:rsid w:val="00513C76"/>
    <w:rsid w:val="00520712"/>
    <w:rsid w:val="00567AD4"/>
    <w:rsid w:val="005B3ED3"/>
    <w:rsid w:val="005B7761"/>
    <w:rsid w:val="005D5FE4"/>
    <w:rsid w:val="005E498B"/>
    <w:rsid w:val="005F5217"/>
    <w:rsid w:val="005F715D"/>
    <w:rsid w:val="00616853"/>
    <w:rsid w:val="00641ACB"/>
    <w:rsid w:val="00653243"/>
    <w:rsid w:val="00674ADF"/>
    <w:rsid w:val="006D33CC"/>
    <w:rsid w:val="006E025D"/>
    <w:rsid w:val="006F01A3"/>
    <w:rsid w:val="00702BD3"/>
    <w:rsid w:val="00706174"/>
    <w:rsid w:val="007169C1"/>
    <w:rsid w:val="00721713"/>
    <w:rsid w:val="00751F8A"/>
    <w:rsid w:val="0075704F"/>
    <w:rsid w:val="00757396"/>
    <w:rsid w:val="00764E78"/>
    <w:rsid w:val="007711AE"/>
    <w:rsid w:val="007A69AC"/>
    <w:rsid w:val="007B4051"/>
    <w:rsid w:val="007D0332"/>
    <w:rsid w:val="007F301A"/>
    <w:rsid w:val="008242F0"/>
    <w:rsid w:val="00824634"/>
    <w:rsid w:val="0084457F"/>
    <w:rsid w:val="008535B2"/>
    <w:rsid w:val="008576CE"/>
    <w:rsid w:val="0087011A"/>
    <w:rsid w:val="00893E08"/>
    <w:rsid w:val="008B3E94"/>
    <w:rsid w:val="008E6B35"/>
    <w:rsid w:val="008F6DBB"/>
    <w:rsid w:val="00911E70"/>
    <w:rsid w:val="00912F7B"/>
    <w:rsid w:val="00926798"/>
    <w:rsid w:val="00937013"/>
    <w:rsid w:val="00955F6A"/>
    <w:rsid w:val="00956E99"/>
    <w:rsid w:val="00957470"/>
    <w:rsid w:val="009663E7"/>
    <w:rsid w:val="009B20B2"/>
    <w:rsid w:val="009D0247"/>
    <w:rsid w:val="009E4843"/>
    <w:rsid w:val="009F31A6"/>
    <w:rsid w:val="00A505DC"/>
    <w:rsid w:val="00A76307"/>
    <w:rsid w:val="00A76D52"/>
    <w:rsid w:val="00AA6F44"/>
    <w:rsid w:val="00AC1DEF"/>
    <w:rsid w:val="00AD731B"/>
    <w:rsid w:val="00B02067"/>
    <w:rsid w:val="00B076E4"/>
    <w:rsid w:val="00B07CE8"/>
    <w:rsid w:val="00B54697"/>
    <w:rsid w:val="00B76751"/>
    <w:rsid w:val="00BA0E07"/>
    <w:rsid w:val="00BD008B"/>
    <w:rsid w:val="00BD15D2"/>
    <w:rsid w:val="00BD3DFF"/>
    <w:rsid w:val="00BF364D"/>
    <w:rsid w:val="00C11551"/>
    <w:rsid w:val="00C35663"/>
    <w:rsid w:val="00C35BD3"/>
    <w:rsid w:val="00C455F2"/>
    <w:rsid w:val="00C71C02"/>
    <w:rsid w:val="00C72FFA"/>
    <w:rsid w:val="00C93915"/>
    <w:rsid w:val="00CC708D"/>
    <w:rsid w:val="00CE5433"/>
    <w:rsid w:val="00D051A9"/>
    <w:rsid w:val="00D35749"/>
    <w:rsid w:val="00D41662"/>
    <w:rsid w:val="00D94BDD"/>
    <w:rsid w:val="00DC7E08"/>
    <w:rsid w:val="00DD55A1"/>
    <w:rsid w:val="00DE4889"/>
    <w:rsid w:val="00E5472B"/>
    <w:rsid w:val="00E57C42"/>
    <w:rsid w:val="00E6625B"/>
    <w:rsid w:val="00E87D3A"/>
    <w:rsid w:val="00E953E8"/>
    <w:rsid w:val="00EC17FB"/>
    <w:rsid w:val="00ED54D0"/>
    <w:rsid w:val="00EE4D8D"/>
    <w:rsid w:val="00F07206"/>
    <w:rsid w:val="00F072B4"/>
    <w:rsid w:val="00F13877"/>
    <w:rsid w:val="00F22157"/>
    <w:rsid w:val="00F314AF"/>
    <w:rsid w:val="00F526C6"/>
    <w:rsid w:val="00F648ED"/>
    <w:rsid w:val="00F70E86"/>
    <w:rsid w:val="00F82E8E"/>
    <w:rsid w:val="00F957FA"/>
    <w:rsid w:val="00FA297F"/>
    <w:rsid w:val="00FB2942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D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z7lt6\Application%20Data\Microsoft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1870</TotalTime>
  <Pages>21</Pages>
  <Words>1560</Words>
  <Characters>9736</Characters>
  <Application>Microsoft Office Word</Application>
  <DocSecurity>0</DocSecurity>
  <Lines>649</Lines>
  <Paragraphs>470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10826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Smith, Kevin</cp:lastModifiedBy>
  <cp:revision>29</cp:revision>
  <cp:lastPrinted>2011-03-21T13:34:00Z</cp:lastPrinted>
  <dcterms:created xsi:type="dcterms:W3CDTF">2013-03-01T18:37:00Z</dcterms:created>
  <dcterms:modified xsi:type="dcterms:W3CDTF">2016-05-17T19:14:00Z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NvM Proxy</vt:lpwstr>
  </property>
  <property fmtid="{D5CDD505-2E9C-101B-9397-08002B2CF9AE}" pid="3" name="MDDRevNum">
    <vt:lpwstr>3</vt:lpwstr>
  </property>
  <property fmtid="{D5CDD505-2E9C-101B-9397-08002B2CF9AE}" pid="4" name="Module Layer">
    <vt:lpwstr>0</vt:lpwstr>
  </property>
  <property fmtid="{D5CDD505-2E9C-101B-9397-08002B2CF9AE}" pid="5" name="Module Name">
    <vt:lpwstr>NvMProxy</vt:lpwstr>
  </property>
  <property fmtid="{D5CDD505-2E9C-101B-9397-08002B2CF9AE}" pid="6" name="Product Line">
    <vt:lpwstr>Gen II+ EPS EA3</vt:lpwstr>
  </property>
</Properties>
</file>