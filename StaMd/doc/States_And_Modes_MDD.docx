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5BE7"/>
    <w:rsid w:val="00126DB6"/>
    <w:rsid w:val="00127F1F"/>
    <w:rsid w:val="0013023E"/>
    <w:rsid w:val="00130ECA"/>
    <w:rsid w:val="0013317F"/>
    <w:rsid w:val="001340FA"/>
    <w:rsid w:val="00134F6E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55980"/>
    <w:rsid w:val="00261782"/>
    <w:rsid w:val="00261EF3"/>
    <w:rsid w:val="00264028"/>
    <w:rsid w:val="00270A29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2260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36DE3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C0F41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816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56C1"/>
    <w:rsid w:val="004A781C"/>
    <w:rsid w:val="004B5BE2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4F5133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216A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415F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352F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0827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E7947"/>
    <w:rsid w:val="009F556E"/>
    <w:rsid w:val="009F6228"/>
    <w:rsid w:val="009F665A"/>
    <w:rsid w:val="009F6AF2"/>
    <w:rsid w:val="009F75D3"/>
    <w:rsid w:val="00A0286B"/>
    <w:rsid w:val="00A04035"/>
    <w:rsid w:val="00A05BCC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4800"/>
    <w:rsid w:val="00A976B8"/>
    <w:rsid w:val="00AA0D60"/>
    <w:rsid w:val="00AA5B10"/>
    <w:rsid w:val="00AA6A40"/>
    <w:rsid w:val="00AA6E62"/>
    <w:rsid w:val="00AA6F04"/>
    <w:rsid w:val="00AD0FD9"/>
    <w:rsid w:val="00AD2507"/>
    <w:rsid w:val="00AD2DE5"/>
    <w:rsid w:val="00AD447E"/>
    <w:rsid w:val="00AE1DB8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86A"/>
    <w:rsid w:val="00BC1AF0"/>
    <w:rsid w:val="00BC450E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26F"/>
    <w:rsid w:val="00C95ADC"/>
    <w:rsid w:val="00C96D35"/>
    <w:rsid w:val="00C97B2B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1211"/>
    <w:rsid w:val="00CF1DF4"/>
    <w:rsid w:val="00D00C36"/>
    <w:rsid w:val="00D15B29"/>
    <w:rsid w:val="00D176EA"/>
    <w:rsid w:val="00D2277A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38CD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D427-41FD-4DB3-B3C3-71881E5C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0</TotalTime>
  <Pages>3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14884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wz7x3j</cp:lastModifiedBy>
  <cp:revision>2</cp:revision>
  <cp:lastPrinted>2013-06-18T17:26:00Z</cp:lastPrinted>
  <dcterms:created xsi:type="dcterms:W3CDTF">2014-02-07T20:22:00Z</dcterms:created>
  <dcterms:modified xsi:type="dcterms:W3CDTF">2014-02-07T20:22:00Z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