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66112E"/>
    <w:multiLevelType w:val="hybridMultilevel"/>
    <w:tmpl w:val="24147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294"/>
    <w:rsid w:val="000038D1"/>
    <w:rsid w:val="00011308"/>
    <w:rsid w:val="0001627B"/>
    <w:rsid w:val="00020652"/>
    <w:rsid w:val="00020C08"/>
    <w:rsid w:val="000210A1"/>
    <w:rsid w:val="0002410B"/>
    <w:rsid w:val="000251A5"/>
    <w:rsid w:val="00025E82"/>
    <w:rsid w:val="00026319"/>
    <w:rsid w:val="000266F7"/>
    <w:rsid w:val="000351B0"/>
    <w:rsid w:val="00052F31"/>
    <w:rsid w:val="00056031"/>
    <w:rsid w:val="000657F6"/>
    <w:rsid w:val="000730EB"/>
    <w:rsid w:val="0007513B"/>
    <w:rsid w:val="00075B68"/>
    <w:rsid w:val="00076B19"/>
    <w:rsid w:val="00077742"/>
    <w:rsid w:val="00077B31"/>
    <w:rsid w:val="00083550"/>
    <w:rsid w:val="00084BDE"/>
    <w:rsid w:val="00090C00"/>
    <w:rsid w:val="00096A0E"/>
    <w:rsid w:val="000977E7"/>
    <w:rsid w:val="000A2089"/>
    <w:rsid w:val="000A3727"/>
    <w:rsid w:val="000A50EA"/>
    <w:rsid w:val="000B0298"/>
    <w:rsid w:val="000B0DAA"/>
    <w:rsid w:val="000B2722"/>
    <w:rsid w:val="000B64A1"/>
    <w:rsid w:val="000B7733"/>
    <w:rsid w:val="000C66E2"/>
    <w:rsid w:val="000C6E28"/>
    <w:rsid w:val="000D0D29"/>
    <w:rsid w:val="000D2724"/>
    <w:rsid w:val="000D57A7"/>
    <w:rsid w:val="000E7DC5"/>
    <w:rsid w:val="000F132B"/>
    <w:rsid w:val="000F16C6"/>
    <w:rsid w:val="000F18FC"/>
    <w:rsid w:val="000F4102"/>
    <w:rsid w:val="000F498B"/>
    <w:rsid w:val="000F4FFF"/>
    <w:rsid w:val="000F7580"/>
    <w:rsid w:val="00100C14"/>
    <w:rsid w:val="00101F9D"/>
    <w:rsid w:val="0010220E"/>
    <w:rsid w:val="00102FB9"/>
    <w:rsid w:val="00105C48"/>
    <w:rsid w:val="00106B81"/>
    <w:rsid w:val="00107819"/>
    <w:rsid w:val="00117202"/>
    <w:rsid w:val="001204E0"/>
    <w:rsid w:val="00121CF8"/>
    <w:rsid w:val="001239B5"/>
    <w:rsid w:val="001252B7"/>
    <w:rsid w:val="00125548"/>
    <w:rsid w:val="00127EDF"/>
    <w:rsid w:val="00133AF1"/>
    <w:rsid w:val="001517B7"/>
    <w:rsid w:val="00151DDA"/>
    <w:rsid w:val="00153FDF"/>
    <w:rsid w:val="00154922"/>
    <w:rsid w:val="00155ABC"/>
    <w:rsid w:val="00156DC2"/>
    <w:rsid w:val="001577F0"/>
    <w:rsid w:val="00161AD5"/>
    <w:rsid w:val="001654E9"/>
    <w:rsid w:val="00172640"/>
    <w:rsid w:val="00176D5C"/>
    <w:rsid w:val="0018483D"/>
    <w:rsid w:val="00192354"/>
    <w:rsid w:val="00193C08"/>
    <w:rsid w:val="00197BFE"/>
    <w:rsid w:val="001A36B1"/>
    <w:rsid w:val="001A5178"/>
    <w:rsid w:val="001A6009"/>
    <w:rsid w:val="001A6518"/>
    <w:rsid w:val="001B3520"/>
    <w:rsid w:val="001B3A3F"/>
    <w:rsid w:val="001B60DF"/>
    <w:rsid w:val="001B6458"/>
    <w:rsid w:val="001B7093"/>
    <w:rsid w:val="001B7B0C"/>
    <w:rsid w:val="001B7DB0"/>
    <w:rsid w:val="001C06DF"/>
    <w:rsid w:val="001C3FF3"/>
    <w:rsid w:val="001C452F"/>
    <w:rsid w:val="001C5C16"/>
    <w:rsid w:val="001C770F"/>
    <w:rsid w:val="001C7DE1"/>
    <w:rsid w:val="001D31A4"/>
    <w:rsid w:val="001D44E0"/>
    <w:rsid w:val="001D4B79"/>
    <w:rsid w:val="001D50A7"/>
    <w:rsid w:val="001E6EAD"/>
    <w:rsid w:val="001E712C"/>
    <w:rsid w:val="001F09B2"/>
    <w:rsid w:val="001F256F"/>
    <w:rsid w:val="001F787E"/>
    <w:rsid w:val="002013B2"/>
    <w:rsid w:val="00202F0C"/>
    <w:rsid w:val="002038F1"/>
    <w:rsid w:val="0020722A"/>
    <w:rsid w:val="00207806"/>
    <w:rsid w:val="00222965"/>
    <w:rsid w:val="002259D8"/>
    <w:rsid w:val="0023792A"/>
    <w:rsid w:val="002448C5"/>
    <w:rsid w:val="00244D6D"/>
    <w:rsid w:val="00245CB5"/>
    <w:rsid w:val="00251AC0"/>
    <w:rsid w:val="00251CE8"/>
    <w:rsid w:val="00257DCC"/>
    <w:rsid w:val="00261124"/>
    <w:rsid w:val="0026523B"/>
    <w:rsid w:val="00272AC1"/>
    <w:rsid w:val="00276120"/>
    <w:rsid w:val="00276D89"/>
    <w:rsid w:val="002969D6"/>
    <w:rsid w:val="00297329"/>
    <w:rsid w:val="002A2A6C"/>
    <w:rsid w:val="002A2F61"/>
    <w:rsid w:val="002B131C"/>
    <w:rsid w:val="002B3502"/>
    <w:rsid w:val="002B6785"/>
    <w:rsid w:val="002C03D8"/>
    <w:rsid w:val="002C0F3C"/>
    <w:rsid w:val="002C2019"/>
    <w:rsid w:val="002D0B63"/>
    <w:rsid w:val="002D4325"/>
    <w:rsid w:val="002D564C"/>
    <w:rsid w:val="002D7206"/>
    <w:rsid w:val="002E34B8"/>
    <w:rsid w:val="002E52F6"/>
    <w:rsid w:val="002E579F"/>
    <w:rsid w:val="002E57BF"/>
    <w:rsid w:val="002F46CF"/>
    <w:rsid w:val="00300661"/>
    <w:rsid w:val="0030446A"/>
    <w:rsid w:val="00305A11"/>
    <w:rsid w:val="00305BEF"/>
    <w:rsid w:val="00310A30"/>
    <w:rsid w:val="00315335"/>
    <w:rsid w:val="003155C3"/>
    <w:rsid w:val="00315E02"/>
    <w:rsid w:val="00322D43"/>
    <w:rsid w:val="00325472"/>
    <w:rsid w:val="0033003C"/>
    <w:rsid w:val="00332A21"/>
    <w:rsid w:val="00335DE0"/>
    <w:rsid w:val="003439B5"/>
    <w:rsid w:val="003449AE"/>
    <w:rsid w:val="00351ADA"/>
    <w:rsid w:val="003521A3"/>
    <w:rsid w:val="00353461"/>
    <w:rsid w:val="00354DA5"/>
    <w:rsid w:val="00354E81"/>
    <w:rsid w:val="00357360"/>
    <w:rsid w:val="00357EA5"/>
    <w:rsid w:val="003632EA"/>
    <w:rsid w:val="0036716F"/>
    <w:rsid w:val="00371545"/>
    <w:rsid w:val="00371EC3"/>
    <w:rsid w:val="003739DD"/>
    <w:rsid w:val="003747C6"/>
    <w:rsid w:val="00382B70"/>
    <w:rsid w:val="00383B63"/>
    <w:rsid w:val="00384BE1"/>
    <w:rsid w:val="00386020"/>
    <w:rsid w:val="0039152F"/>
    <w:rsid w:val="003958BA"/>
    <w:rsid w:val="003A0462"/>
    <w:rsid w:val="003A0C23"/>
    <w:rsid w:val="003A0DA7"/>
    <w:rsid w:val="003C0EA0"/>
    <w:rsid w:val="003C42BD"/>
    <w:rsid w:val="003C4D3F"/>
    <w:rsid w:val="003D2282"/>
    <w:rsid w:val="003D308D"/>
    <w:rsid w:val="003E3CBE"/>
    <w:rsid w:val="003E6BED"/>
    <w:rsid w:val="003F0243"/>
    <w:rsid w:val="003F5EF3"/>
    <w:rsid w:val="0040047D"/>
    <w:rsid w:val="00402D87"/>
    <w:rsid w:val="004061EC"/>
    <w:rsid w:val="004062AF"/>
    <w:rsid w:val="0041489D"/>
    <w:rsid w:val="00416356"/>
    <w:rsid w:val="00420C4C"/>
    <w:rsid w:val="00421D10"/>
    <w:rsid w:val="0042577A"/>
    <w:rsid w:val="004261F2"/>
    <w:rsid w:val="00426BE9"/>
    <w:rsid w:val="00427F98"/>
    <w:rsid w:val="00430F15"/>
    <w:rsid w:val="00431B30"/>
    <w:rsid w:val="004340C1"/>
    <w:rsid w:val="00435984"/>
    <w:rsid w:val="00436D71"/>
    <w:rsid w:val="00441CCC"/>
    <w:rsid w:val="00443871"/>
    <w:rsid w:val="00446BC2"/>
    <w:rsid w:val="00450AFB"/>
    <w:rsid w:val="00462DCD"/>
    <w:rsid w:val="004732DE"/>
    <w:rsid w:val="004743D9"/>
    <w:rsid w:val="00475535"/>
    <w:rsid w:val="00477378"/>
    <w:rsid w:val="00480467"/>
    <w:rsid w:val="004824ED"/>
    <w:rsid w:val="00484E2E"/>
    <w:rsid w:val="00493B7B"/>
    <w:rsid w:val="004A30BC"/>
    <w:rsid w:val="004A781C"/>
    <w:rsid w:val="004A7833"/>
    <w:rsid w:val="004B34B2"/>
    <w:rsid w:val="004C0D31"/>
    <w:rsid w:val="004C19A4"/>
    <w:rsid w:val="004C27ED"/>
    <w:rsid w:val="004C7454"/>
    <w:rsid w:val="004C7B9B"/>
    <w:rsid w:val="004D041B"/>
    <w:rsid w:val="004D555E"/>
    <w:rsid w:val="004D56CD"/>
    <w:rsid w:val="004D6438"/>
    <w:rsid w:val="004E4489"/>
    <w:rsid w:val="004E4695"/>
    <w:rsid w:val="004F0F3D"/>
    <w:rsid w:val="004F26D5"/>
    <w:rsid w:val="00503DDB"/>
    <w:rsid w:val="005041E4"/>
    <w:rsid w:val="005051A8"/>
    <w:rsid w:val="0050749D"/>
    <w:rsid w:val="00510DDC"/>
    <w:rsid w:val="0051240C"/>
    <w:rsid w:val="00513F9D"/>
    <w:rsid w:val="00521198"/>
    <w:rsid w:val="00524C81"/>
    <w:rsid w:val="00537BE1"/>
    <w:rsid w:val="00537F2E"/>
    <w:rsid w:val="00542938"/>
    <w:rsid w:val="0055166C"/>
    <w:rsid w:val="005642FC"/>
    <w:rsid w:val="0056574D"/>
    <w:rsid w:val="00567DF6"/>
    <w:rsid w:val="00571D3A"/>
    <w:rsid w:val="00572E33"/>
    <w:rsid w:val="005738A8"/>
    <w:rsid w:val="005745B0"/>
    <w:rsid w:val="005758A9"/>
    <w:rsid w:val="00580C73"/>
    <w:rsid w:val="005844A1"/>
    <w:rsid w:val="00585F69"/>
    <w:rsid w:val="00587C79"/>
    <w:rsid w:val="00590C73"/>
    <w:rsid w:val="00594AC0"/>
    <w:rsid w:val="005A0E1D"/>
    <w:rsid w:val="005A5EEC"/>
    <w:rsid w:val="005B71F4"/>
    <w:rsid w:val="005C60B6"/>
    <w:rsid w:val="005C6E11"/>
    <w:rsid w:val="005C6FE5"/>
    <w:rsid w:val="005D0312"/>
    <w:rsid w:val="005D296C"/>
    <w:rsid w:val="005D4933"/>
    <w:rsid w:val="005D5FE4"/>
    <w:rsid w:val="005D6009"/>
    <w:rsid w:val="005D6D30"/>
    <w:rsid w:val="005E1C3D"/>
    <w:rsid w:val="005E1F23"/>
    <w:rsid w:val="005E647D"/>
    <w:rsid w:val="005F4D4A"/>
    <w:rsid w:val="005F5708"/>
    <w:rsid w:val="006035E3"/>
    <w:rsid w:val="00605F56"/>
    <w:rsid w:val="00607EB4"/>
    <w:rsid w:val="006114B2"/>
    <w:rsid w:val="00622C9D"/>
    <w:rsid w:val="00622E53"/>
    <w:rsid w:val="00627AD4"/>
    <w:rsid w:val="00627BBC"/>
    <w:rsid w:val="006320FF"/>
    <w:rsid w:val="00632168"/>
    <w:rsid w:val="006326C8"/>
    <w:rsid w:val="0063690C"/>
    <w:rsid w:val="00641AFC"/>
    <w:rsid w:val="00642905"/>
    <w:rsid w:val="00642F99"/>
    <w:rsid w:val="00643599"/>
    <w:rsid w:val="00643B04"/>
    <w:rsid w:val="006519D7"/>
    <w:rsid w:val="00652D90"/>
    <w:rsid w:val="00657762"/>
    <w:rsid w:val="00660458"/>
    <w:rsid w:val="006612ED"/>
    <w:rsid w:val="00666453"/>
    <w:rsid w:val="0066648F"/>
    <w:rsid w:val="00667A60"/>
    <w:rsid w:val="00674ADF"/>
    <w:rsid w:val="0067560D"/>
    <w:rsid w:val="00676C74"/>
    <w:rsid w:val="00676D66"/>
    <w:rsid w:val="0067741F"/>
    <w:rsid w:val="00680A4A"/>
    <w:rsid w:val="00684C03"/>
    <w:rsid w:val="00684EEF"/>
    <w:rsid w:val="00691688"/>
    <w:rsid w:val="00692109"/>
    <w:rsid w:val="00694536"/>
    <w:rsid w:val="00694E86"/>
    <w:rsid w:val="00695DDD"/>
    <w:rsid w:val="006976BE"/>
    <w:rsid w:val="006A3E81"/>
    <w:rsid w:val="006B293F"/>
    <w:rsid w:val="006B4E22"/>
    <w:rsid w:val="006B7F6F"/>
    <w:rsid w:val="006C779A"/>
    <w:rsid w:val="006D2BB3"/>
    <w:rsid w:val="006D33CC"/>
    <w:rsid w:val="006E0976"/>
    <w:rsid w:val="006E31FB"/>
    <w:rsid w:val="006E56E5"/>
    <w:rsid w:val="006E6221"/>
    <w:rsid w:val="006E7BD2"/>
    <w:rsid w:val="006F01A3"/>
    <w:rsid w:val="006F54FA"/>
    <w:rsid w:val="006F7C2E"/>
    <w:rsid w:val="00700585"/>
    <w:rsid w:val="00700645"/>
    <w:rsid w:val="00706174"/>
    <w:rsid w:val="007064B0"/>
    <w:rsid w:val="007070C6"/>
    <w:rsid w:val="00707743"/>
    <w:rsid w:val="0071023F"/>
    <w:rsid w:val="00714BF5"/>
    <w:rsid w:val="0071793B"/>
    <w:rsid w:val="00720E2A"/>
    <w:rsid w:val="00730E2B"/>
    <w:rsid w:val="00731EFE"/>
    <w:rsid w:val="00735217"/>
    <w:rsid w:val="00736ADC"/>
    <w:rsid w:val="00736FB5"/>
    <w:rsid w:val="007465EA"/>
    <w:rsid w:val="00754890"/>
    <w:rsid w:val="00760736"/>
    <w:rsid w:val="00760E87"/>
    <w:rsid w:val="00762187"/>
    <w:rsid w:val="00762CBC"/>
    <w:rsid w:val="0077075D"/>
    <w:rsid w:val="007735BE"/>
    <w:rsid w:val="0077360E"/>
    <w:rsid w:val="00781571"/>
    <w:rsid w:val="00782C5F"/>
    <w:rsid w:val="00786554"/>
    <w:rsid w:val="0079063F"/>
    <w:rsid w:val="00791994"/>
    <w:rsid w:val="00793B51"/>
    <w:rsid w:val="00796385"/>
    <w:rsid w:val="00797DC3"/>
    <w:rsid w:val="007A2FAB"/>
    <w:rsid w:val="007A4436"/>
    <w:rsid w:val="007A4FFA"/>
    <w:rsid w:val="007A69AC"/>
    <w:rsid w:val="007B1ADA"/>
    <w:rsid w:val="007B346F"/>
    <w:rsid w:val="007B55F1"/>
    <w:rsid w:val="007B79EB"/>
    <w:rsid w:val="007C050C"/>
    <w:rsid w:val="007D4ED7"/>
    <w:rsid w:val="007D5A6E"/>
    <w:rsid w:val="007E080B"/>
    <w:rsid w:val="007E7184"/>
    <w:rsid w:val="007F3A3E"/>
    <w:rsid w:val="007F6D16"/>
    <w:rsid w:val="00803D2C"/>
    <w:rsid w:val="00805C33"/>
    <w:rsid w:val="0081774B"/>
    <w:rsid w:val="00820766"/>
    <w:rsid w:val="00820873"/>
    <w:rsid w:val="00823E73"/>
    <w:rsid w:val="00826D83"/>
    <w:rsid w:val="008272D0"/>
    <w:rsid w:val="00830AD1"/>
    <w:rsid w:val="0083530E"/>
    <w:rsid w:val="008402BE"/>
    <w:rsid w:val="00842EC4"/>
    <w:rsid w:val="00843ED9"/>
    <w:rsid w:val="0084796B"/>
    <w:rsid w:val="00847E1D"/>
    <w:rsid w:val="00852EF5"/>
    <w:rsid w:val="00853484"/>
    <w:rsid w:val="00856120"/>
    <w:rsid w:val="00856B66"/>
    <w:rsid w:val="00864BB5"/>
    <w:rsid w:val="0087049A"/>
    <w:rsid w:val="00871D2C"/>
    <w:rsid w:val="00886388"/>
    <w:rsid w:val="008869E9"/>
    <w:rsid w:val="00893694"/>
    <w:rsid w:val="00894C3F"/>
    <w:rsid w:val="00895812"/>
    <w:rsid w:val="008A095F"/>
    <w:rsid w:val="008A6495"/>
    <w:rsid w:val="008B145D"/>
    <w:rsid w:val="008B3E94"/>
    <w:rsid w:val="008B5F14"/>
    <w:rsid w:val="008C1ACF"/>
    <w:rsid w:val="008C368E"/>
    <w:rsid w:val="008C6A58"/>
    <w:rsid w:val="008D1A7C"/>
    <w:rsid w:val="008D5B28"/>
    <w:rsid w:val="008D5F6D"/>
    <w:rsid w:val="008D6303"/>
    <w:rsid w:val="008E0FDF"/>
    <w:rsid w:val="008E2184"/>
    <w:rsid w:val="008E7EF2"/>
    <w:rsid w:val="008F5C0A"/>
    <w:rsid w:val="008F5E92"/>
    <w:rsid w:val="008F6DBB"/>
    <w:rsid w:val="00900263"/>
    <w:rsid w:val="00902A68"/>
    <w:rsid w:val="0090477E"/>
    <w:rsid w:val="00904BF7"/>
    <w:rsid w:val="00921E86"/>
    <w:rsid w:val="009269D9"/>
    <w:rsid w:val="0092719C"/>
    <w:rsid w:val="00930FFC"/>
    <w:rsid w:val="00932E00"/>
    <w:rsid w:val="00935B5A"/>
    <w:rsid w:val="009406E4"/>
    <w:rsid w:val="00942817"/>
    <w:rsid w:val="0094403D"/>
    <w:rsid w:val="00947668"/>
    <w:rsid w:val="00950021"/>
    <w:rsid w:val="0095565D"/>
    <w:rsid w:val="0095585F"/>
    <w:rsid w:val="00955900"/>
    <w:rsid w:val="00955F6A"/>
    <w:rsid w:val="009614E6"/>
    <w:rsid w:val="00962AB6"/>
    <w:rsid w:val="00962D01"/>
    <w:rsid w:val="009639BC"/>
    <w:rsid w:val="0096474F"/>
    <w:rsid w:val="0096603A"/>
    <w:rsid w:val="00970842"/>
    <w:rsid w:val="009708D3"/>
    <w:rsid w:val="00972F10"/>
    <w:rsid w:val="00974346"/>
    <w:rsid w:val="009747D8"/>
    <w:rsid w:val="009768DB"/>
    <w:rsid w:val="00977487"/>
    <w:rsid w:val="009778F6"/>
    <w:rsid w:val="00977A7C"/>
    <w:rsid w:val="00977B50"/>
    <w:rsid w:val="009815E5"/>
    <w:rsid w:val="00983B78"/>
    <w:rsid w:val="00984442"/>
    <w:rsid w:val="0098631E"/>
    <w:rsid w:val="00990AF3"/>
    <w:rsid w:val="00991481"/>
    <w:rsid w:val="00991862"/>
    <w:rsid w:val="00993C63"/>
    <w:rsid w:val="0099483C"/>
    <w:rsid w:val="009965E2"/>
    <w:rsid w:val="00996ECC"/>
    <w:rsid w:val="009A5FD0"/>
    <w:rsid w:val="009A7726"/>
    <w:rsid w:val="009A788E"/>
    <w:rsid w:val="009B0C60"/>
    <w:rsid w:val="009B0CC0"/>
    <w:rsid w:val="009B1E06"/>
    <w:rsid w:val="009B20B4"/>
    <w:rsid w:val="009B2ADF"/>
    <w:rsid w:val="009B3B3B"/>
    <w:rsid w:val="009B58ED"/>
    <w:rsid w:val="009B599D"/>
    <w:rsid w:val="009B6037"/>
    <w:rsid w:val="009C1AF1"/>
    <w:rsid w:val="009D012F"/>
    <w:rsid w:val="009D3A8A"/>
    <w:rsid w:val="009D3C8F"/>
    <w:rsid w:val="009E02DF"/>
    <w:rsid w:val="009E02F2"/>
    <w:rsid w:val="009E2294"/>
    <w:rsid w:val="009E2CAB"/>
    <w:rsid w:val="009E330D"/>
    <w:rsid w:val="009E4375"/>
    <w:rsid w:val="009E6BBB"/>
    <w:rsid w:val="009F4AA1"/>
    <w:rsid w:val="009F6AA3"/>
    <w:rsid w:val="00A01DDD"/>
    <w:rsid w:val="00A041E9"/>
    <w:rsid w:val="00A064D9"/>
    <w:rsid w:val="00A1522F"/>
    <w:rsid w:val="00A22A84"/>
    <w:rsid w:val="00A23808"/>
    <w:rsid w:val="00A23DD4"/>
    <w:rsid w:val="00A37105"/>
    <w:rsid w:val="00A5108B"/>
    <w:rsid w:val="00A544FA"/>
    <w:rsid w:val="00A63CD6"/>
    <w:rsid w:val="00A66636"/>
    <w:rsid w:val="00A73B00"/>
    <w:rsid w:val="00A901D6"/>
    <w:rsid w:val="00A94106"/>
    <w:rsid w:val="00A9639E"/>
    <w:rsid w:val="00AA04B5"/>
    <w:rsid w:val="00AA1A73"/>
    <w:rsid w:val="00AA1B6A"/>
    <w:rsid w:val="00AB1659"/>
    <w:rsid w:val="00AB4A2F"/>
    <w:rsid w:val="00AB68FD"/>
    <w:rsid w:val="00AC12B1"/>
    <w:rsid w:val="00AD1A12"/>
    <w:rsid w:val="00AD731B"/>
    <w:rsid w:val="00AD771B"/>
    <w:rsid w:val="00AE6094"/>
    <w:rsid w:val="00AE7DFB"/>
    <w:rsid w:val="00AF4545"/>
    <w:rsid w:val="00AF517D"/>
    <w:rsid w:val="00AF5514"/>
    <w:rsid w:val="00AF7029"/>
    <w:rsid w:val="00B0361F"/>
    <w:rsid w:val="00B03CE0"/>
    <w:rsid w:val="00B1035C"/>
    <w:rsid w:val="00B13836"/>
    <w:rsid w:val="00B17400"/>
    <w:rsid w:val="00B3013B"/>
    <w:rsid w:val="00B409C0"/>
    <w:rsid w:val="00B423F5"/>
    <w:rsid w:val="00B43ED7"/>
    <w:rsid w:val="00B46440"/>
    <w:rsid w:val="00B46FDD"/>
    <w:rsid w:val="00B4719E"/>
    <w:rsid w:val="00B50E27"/>
    <w:rsid w:val="00B53BCC"/>
    <w:rsid w:val="00B54697"/>
    <w:rsid w:val="00B55E0E"/>
    <w:rsid w:val="00B609EB"/>
    <w:rsid w:val="00B6123E"/>
    <w:rsid w:val="00B6277D"/>
    <w:rsid w:val="00B67C79"/>
    <w:rsid w:val="00B70DFE"/>
    <w:rsid w:val="00B7116F"/>
    <w:rsid w:val="00B7340F"/>
    <w:rsid w:val="00B76299"/>
    <w:rsid w:val="00B80CF9"/>
    <w:rsid w:val="00B849DE"/>
    <w:rsid w:val="00B85DA2"/>
    <w:rsid w:val="00B9116A"/>
    <w:rsid w:val="00B92D5B"/>
    <w:rsid w:val="00B942E0"/>
    <w:rsid w:val="00BA56FF"/>
    <w:rsid w:val="00BA6DCB"/>
    <w:rsid w:val="00BA7227"/>
    <w:rsid w:val="00BB0C04"/>
    <w:rsid w:val="00BB12E1"/>
    <w:rsid w:val="00BC4ED9"/>
    <w:rsid w:val="00BC5446"/>
    <w:rsid w:val="00BD008B"/>
    <w:rsid w:val="00BD15D2"/>
    <w:rsid w:val="00BD3DFF"/>
    <w:rsid w:val="00BD6972"/>
    <w:rsid w:val="00BD72AF"/>
    <w:rsid w:val="00BE10CA"/>
    <w:rsid w:val="00BE4BB1"/>
    <w:rsid w:val="00BE54AA"/>
    <w:rsid w:val="00BE6AAB"/>
    <w:rsid w:val="00BF364D"/>
    <w:rsid w:val="00BF4A2D"/>
    <w:rsid w:val="00BF6236"/>
    <w:rsid w:val="00C03650"/>
    <w:rsid w:val="00C12BD7"/>
    <w:rsid w:val="00C14031"/>
    <w:rsid w:val="00C16E94"/>
    <w:rsid w:val="00C20E4C"/>
    <w:rsid w:val="00C214C7"/>
    <w:rsid w:val="00C271A8"/>
    <w:rsid w:val="00C32656"/>
    <w:rsid w:val="00C32A51"/>
    <w:rsid w:val="00C35BD3"/>
    <w:rsid w:val="00C36978"/>
    <w:rsid w:val="00C40BC1"/>
    <w:rsid w:val="00C5211B"/>
    <w:rsid w:val="00C541E3"/>
    <w:rsid w:val="00C60279"/>
    <w:rsid w:val="00C71419"/>
    <w:rsid w:val="00C71ACF"/>
    <w:rsid w:val="00C7211D"/>
    <w:rsid w:val="00C72FFA"/>
    <w:rsid w:val="00C735BC"/>
    <w:rsid w:val="00C74708"/>
    <w:rsid w:val="00C81B58"/>
    <w:rsid w:val="00C87D63"/>
    <w:rsid w:val="00C91E04"/>
    <w:rsid w:val="00C930FC"/>
    <w:rsid w:val="00C957B9"/>
    <w:rsid w:val="00C95ABB"/>
    <w:rsid w:val="00CA06AA"/>
    <w:rsid w:val="00CA1DD0"/>
    <w:rsid w:val="00CA4096"/>
    <w:rsid w:val="00CA6500"/>
    <w:rsid w:val="00CB6994"/>
    <w:rsid w:val="00CB74EA"/>
    <w:rsid w:val="00CC1992"/>
    <w:rsid w:val="00CC3885"/>
    <w:rsid w:val="00CD182B"/>
    <w:rsid w:val="00CD4DB9"/>
    <w:rsid w:val="00CE0306"/>
    <w:rsid w:val="00CE17D4"/>
    <w:rsid w:val="00CE557F"/>
    <w:rsid w:val="00CF32FE"/>
    <w:rsid w:val="00CF5B9D"/>
    <w:rsid w:val="00D006E6"/>
    <w:rsid w:val="00D055F6"/>
    <w:rsid w:val="00D05F73"/>
    <w:rsid w:val="00D0715C"/>
    <w:rsid w:val="00D0768B"/>
    <w:rsid w:val="00D11CE8"/>
    <w:rsid w:val="00D14906"/>
    <w:rsid w:val="00D2127E"/>
    <w:rsid w:val="00D21B8E"/>
    <w:rsid w:val="00D24957"/>
    <w:rsid w:val="00D24F60"/>
    <w:rsid w:val="00D31965"/>
    <w:rsid w:val="00D3225C"/>
    <w:rsid w:val="00D340F3"/>
    <w:rsid w:val="00D3719E"/>
    <w:rsid w:val="00D51130"/>
    <w:rsid w:val="00D51F99"/>
    <w:rsid w:val="00D52FB4"/>
    <w:rsid w:val="00D532BE"/>
    <w:rsid w:val="00D54205"/>
    <w:rsid w:val="00D558A2"/>
    <w:rsid w:val="00D603E0"/>
    <w:rsid w:val="00D667DB"/>
    <w:rsid w:val="00D674B3"/>
    <w:rsid w:val="00D70567"/>
    <w:rsid w:val="00D70B1E"/>
    <w:rsid w:val="00D71B0A"/>
    <w:rsid w:val="00D734FD"/>
    <w:rsid w:val="00D75637"/>
    <w:rsid w:val="00D77BA5"/>
    <w:rsid w:val="00D86ECE"/>
    <w:rsid w:val="00D87CBE"/>
    <w:rsid w:val="00D94BDD"/>
    <w:rsid w:val="00DA0D77"/>
    <w:rsid w:val="00DA35C5"/>
    <w:rsid w:val="00DA55EE"/>
    <w:rsid w:val="00DB2436"/>
    <w:rsid w:val="00DB31F8"/>
    <w:rsid w:val="00DB417C"/>
    <w:rsid w:val="00DB5B86"/>
    <w:rsid w:val="00DB604E"/>
    <w:rsid w:val="00DC7E08"/>
    <w:rsid w:val="00DD0943"/>
    <w:rsid w:val="00DD646E"/>
    <w:rsid w:val="00DE1F7B"/>
    <w:rsid w:val="00DE38C4"/>
    <w:rsid w:val="00DE3D6E"/>
    <w:rsid w:val="00DE4889"/>
    <w:rsid w:val="00DE6048"/>
    <w:rsid w:val="00DF0061"/>
    <w:rsid w:val="00DF0087"/>
    <w:rsid w:val="00DF0DF2"/>
    <w:rsid w:val="00DF6B08"/>
    <w:rsid w:val="00DF6C69"/>
    <w:rsid w:val="00DF6CE5"/>
    <w:rsid w:val="00E025D8"/>
    <w:rsid w:val="00E0316A"/>
    <w:rsid w:val="00E04B14"/>
    <w:rsid w:val="00E064ED"/>
    <w:rsid w:val="00E12082"/>
    <w:rsid w:val="00E13AA5"/>
    <w:rsid w:val="00E144D4"/>
    <w:rsid w:val="00E177C8"/>
    <w:rsid w:val="00E17F40"/>
    <w:rsid w:val="00E20BFD"/>
    <w:rsid w:val="00E225B8"/>
    <w:rsid w:val="00E2508E"/>
    <w:rsid w:val="00E2590B"/>
    <w:rsid w:val="00E306D9"/>
    <w:rsid w:val="00E314C6"/>
    <w:rsid w:val="00E31873"/>
    <w:rsid w:val="00E349F6"/>
    <w:rsid w:val="00E36C13"/>
    <w:rsid w:val="00E42752"/>
    <w:rsid w:val="00E42A83"/>
    <w:rsid w:val="00E45334"/>
    <w:rsid w:val="00E475DD"/>
    <w:rsid w:val="00E47C05"/>
    <w:rsid w:val="00E50828"/>
    <w:rsid w:val="00E526C2"/>
    <w:rsid w:val="00E5472B"/>
    <w:rsid w:val="00E57864"/>
    <w:rsid w:val="00E60DF6"/>
    <w:rsid w:val="00E61A97"/>
    <w:rsid w:val="00E761CA"/>
    <w:rsid w:val="00E8270D"/>
    <w:rsid w:val="00E829A9"/>
    <w:rsid w:val="00E85756"/>
    <w:rsid w:val="00E86449"/>
    <w:rsid w:val="00E86DED"/>
    <w:rsid w:val="00E8775E"/>
    <w:rsid w:val="00E952CF"/>
    <w:rsid w:val="00E95A7F"/>
    <w:rsid w:val="00EA33B4"/>
    <w:rsid w:val="00EA3816"/>
    <w:rsid w:val="00EA3BE8"/>
    <w:rsid w:val="00EA5324"/>
    <w:rsid w:val="00EB2F02"/>
    <w:rsid w:val="00EC0AC9"/>
    <w:rsid w:val="00EC1D89"/>
    <w:rsid w:val="00EC72EF"/>
    <w:rsid w:val="00EC77DF"/>
    <w:rsid w:val="00ED68A8"/>
    <w:rsid w:val="00ED6D07"/>
    <w:rsid w:val="00EE0EFD"/>
    <w:rsid w:val="00EE1873"/>
    <w:rsid w:val="00EE1B7D"/>
    <w:rsid w:val="00EE5822"/>
    <w:rsid w:val="00EE6DB9"/>
    <w:rsid w:val="00EF2EA0"/>
    <w:rsid w:val="00EF5A04"/>
    <w:rsid w:val="00F04975"/>
    <w:rsid w:val="00F04D84"/>
    <w:rsid w:val="00F07705"/>
    <w:rsid w:val="00F10E74"/>
    <w:rsid w:val="00F131C7"/>
    <w:rsid w:val="00F24A55"/>
    <w:rsid w:val="00F267B7"/>
    <w:rsid w:val="00F27602"/>
    <w:rsid w:val="00F317EE"/>
    <w:rsid w:val="00F347ED"/>
    <w:rsid w:val="00F43EDB"/>
    <w:rsid w:val="00F4413E"/>
    <w:rsid w:val="00F472F6"/>
    <w:rsid w:val="00F47DD3"/>
    <w:rsid w:val="00F50852"/>
    <w:rsid w:val="00F648ED"/>
    <w:rsid w:val="00F65A9C"/>
    <w:rsid w:val="00F707B5"/>
    <w:rsid w:val="00F74034"/>
    <w:rsid w:val="00F74CB5"/>
    <w:rsid w:val="00F776B0"/>
    <w:rsid w:val="00F81E84"/>
    <w:rsid w:val="00F86529"/>
    <w:rsid w:val="00F919AB"/>
    <w:rsid w:val="00F939E2"/>
    <w:rsid w:val="00F96AE2"/>
    <w:rsid w:val="00FA7786"/>
    <w:rsid w:val="00FB2942"/>
    <w:rsid w:val="00FB432D"/>
    <w:rsid w:val="00FB6308"/>
    <w:rsid w:val="00FC3F01"/>
    <w:rsid w:val="00FC3FB2"/>
    <w:rsid w:val="00FC4C8D"/>
    <w:rsid w:val="00FD7814"/>
    <w:rsid w:val="00FE3F2C"/>
    <w:rsid w:val="00FF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D2C"/>
    <w:pPr>
      <w:spacing w:after="120"/>
    </w:pPr>
  </w:style>
  <w:style w:type="paragraph" w:styleId="Heading1">
    <w:name w:val="heading 1"/>
    <w:basedOn w:val="Normal"/>
    <w:next w:val="Normal"/>
    <w:qFormat/>
    <w:rsid w:val="00714BF5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714BF5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714BF5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714BF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714BF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14BF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14BF5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714BF5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714BF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714BF5"/>
    <w:rPr>
      <w:sz w:val="24"/>
    </w:rPr>
  </w:style>
  <w:style w:type="paragraph" w:styleId="DocumentMap">
    <w:name w:val="Document Map"/>
    <w:basedOn w:val="Normal"/>
    <w:semiHidden/>
    <w:rsid w:val="00714BF5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714BF5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714BF5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714BF5"/>
    <w:pPr>
      <w:ind w:left="432"/>
      <w:jc w:val="both"/>
    </w:pPr>
  </w:style>
  <w:style w:type="paragraph" w:customStyle="1" w:styleId="Body7">
    <w:name w:val="Body 7"/>
    <w:basedOn w:val="Normal"/>
    <w:rsid w:val="00714BF5"/>
    <w:pPr>
      <w:ind w:left="864"/>
      <w:jc w:val="both"/>
    </w:pPr>
  </w:style>
  <w:style w:type="paragraph" w:styleId="NormalIndent">
    <w:name w:val="Normal Indent"/>
    <w:basedOn w:val="Normal"/>
    <w:semiHidden/>
    <w:rsid w:val="00714BF5"/>
    <w:pPr>
      <w:ind w:left="720"/>
    </w:pPr>
  </w:style>
  <w:style w:type="paragraph" w:customStyle="1" w:styleId="t0">
    <w:name w:val="t0"/>
    <w:rsid w:val="00714BF5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714BF5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714BF5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714BF5"/>
    <w:rPr>
      <w:rFonts w:ascii="Arial" w:hAnsi="Arial"/>
      <w:sz w:val="24"/>
    </w:rPr>
  </w:style>
  <w:style w:type="paragraph" w:styleId="Header">
    <w:name w:val="header"/>
    <w:basedOn w:val="Normal"/>
    <w:semiHidden/>
    <w:rsid w:val="00714BF5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714B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714BF5"/>
  </w:style>
  <w:style w:type="paragraph" w:styleId="PlainText">
    <w:name w:val="Plain Text"/>
    <w:basedOn w:val="Normal"/>
    <w:semiHidden/>
    <w:rsid w:val="00714BF5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714BF5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714BF5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DD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D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26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803D2C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803D2C"/>
    <w:rPr>
      <w:rFonts w:ascii="Arial" w:hAnsi="Arial"/>
      <w:b/>
      <w:sz w:val="24"/>
    </w:rPr>
  </w:style>
  <w:style w:type="character" w:customStyle="1" w:styleId="kn">
    <w:name w:val="kn"/>
    <w:basedOn w:val="DefaultParagraphFont"/>
    <w:rsid w:val="009747D8"/>
  </w:style>
  <w:style w:type="character" w:customStyle="1" w:styleId="apple-converted-space">
    <w:name w:val="apple-converted-space"/>
    <w:basedOn w:val="DefaultParagraphFont"/>
    <w:rsid w:val="009747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D2C"/>
    <w:pPr>
      <w:spacing w:after="120"/>
    </w:pPr>
  </w:style>
  <w:style w:type="paragraph" w:styleId="Heading1">
    <w:name w:val="heading 1"/>
    <w:basedOn w:val="Normal"/>
    <w:next w:val="Normal"/>
    <w:qFormat/>
    <w:rsid w:val="00714BF5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714BF5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714BF5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714BF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714BF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14BF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14BF5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714BF5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714BF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714BF5"/>
    <w:rPr>
      <w:sz w:val="24"/>
    </w:rPr>
  </w:style>
  <w:style w:type="paragraph" w:styleId="DocumentMap">
    <w:name w:val="Document Map"/>
    <w:basedOn w:val="Normal"/>
    <w:semiHidden/>
    <w:rsid w:val="00714BF5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714BF5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714BF5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714BF5"/>
    <w:pPr>
      <w:ind w:left="432"/>
      <w:jc w:val="both"/>
    </w:pPr>
  </w:style>
  <w:style w:type="paragraph" w:customStyle="1" w:styleId="Body7">
    <w:name w:val="Body 7"/>
    <w:basedOn w:val="Normal"/>
    <w:rsid w:val="00714BF5"/>
    <w:pPr>
      <w:ind w:left="864"/>
      <w:jc w:val="both"/>
    </w:pPr>
  </w:style>
  <w:style w:type="paragraph" w:styleId="NormalIndent">
    <w:name w:val="Normal Indent"/>
    <w:basedOn w:val="Normal"/>
    <w:semiHidden/>
    <w:rsid w:val="00714BF5"/>
    <w:pPr>
      <w:ind w:left="720"/>
    </w:pPr>
  </w:style>
  <w:style w:type="paragraph" w:customStyle="1" w:styleId="t0">
    <w:name w:val="t0"/>
    <w:rsid w:val="00714BF5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714BF5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714BF5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714BF5"/>
    <w:rPr>
      <w:rFonts w:ascii="Arial" w:hAnsi="Arial"/>
      <w:sz w:val="24"/>
    </w:rPr>
  </w:style>
  <w:style w:type="paragraph" w:styleId="Header">
    <w:name w:val="header"/>
    <w:basedOn w:val="Normal"/>
    <w:semiHidden/>
    <w:rsid w:val="00714BF5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714B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714BF5"/>
  </w:style>
  <w:style w:type="paragraph" w:styleId="PlainText">
    <w:name w:val="Plain Text"/>
    <w:basedOn w:val="Normal"/>
    <w:semiHidden/>
    <w:rsid w:val="00714BF5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714BF5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714BF5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DD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D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26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803D2C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803D2C"/>
    <w:rPr>
      <w:rFonts w:ascii="Arial" w:hAnsi="Arial"/>
      <w:b/>
      <w:sz w:val="24"/>
    </w:rPr>
  </w:style>
  <w:style w:type="character" w:customStyle="1" w:styleId="kn">
    <w:name w:val="kn"/>
    <w:basedOn w:val="DefaultParagraphFont"/>
    <w:rsid w:val="009747D8"/>
  </w:style>
  <w:style w:type="character" w:customStyle="1" w:styleId="apple-converted-space">
    <w:name w:val="apple-converted-space"/>
    <w:basedOn w:val="DefaultParagraphFont"/>
    <w:rsid w:val="00974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z3h1n.NEXTEER\My%20Documents\Module%20Design%20Document%20-%20Template%202.2b+.dotx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8176E-3169-4EA3-8ABC-C44E1752D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Module Design Document - Template 2.2b+.dotx</Template>
  <TotalTime>4</TotalTime>
  <Pages>15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6847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Vishal Kema</dc:creator>
  <cp:lastModifiedBy>Sengottaiyan, Selva</cp:lastModifiedBy>
  <cp:revision>7</cp:revision>
  <cp:lastPrinted>2011-03-21T13:34:00Z</cp:lastPrinted>
  <dcterms:created xsi:type="dcterms:W3CDTF">2014-03-10T07:47:00Z</dcterms:created>
  <dcterms:modified xsi:type="dcterms:W3CDTF">2015-09-01T16:32:00Z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Diagnostics Manager</vt:lpwstr>
  </property>
  <property fmtid="{D5CDD505-2E9C-101B-9397-08002B2CF9AE}" pid="3" name="MDDRevNum">
    <vt:lpwstr>10</vt:lpwstr>
  </property>
  <property fmtid="{D5CDD505-2E9C-101B-9397-08002B2CF9AE}" pid="4" name="Module Layer">
    <vt:lpwstr>0</vt:lpwstr>
  </property>
  <property fmtid="{D5CDD505-2E9C-101B-9397-08002B2CF9AE}" pid="5" name="Module Name">
    <vt:lpwstr>DiagMgr</vt:lpwstr>
  </property>
  <property fmtid="{D5CDD505-2E9C-101B-9397-08002B2CF9AE}" pid="6" name="Product Line">
    <vt:lpwstr>Gen II+ EPS</vt:lpwstr>
  </property>
</Properties>
</file>