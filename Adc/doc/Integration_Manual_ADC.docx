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5A6" w:rsidRDefault="007735A6">
      <w:r>
        <w:separator/>
      </w:r>
    </w:p>
  </w:footnote>
  <w:footnote w:type="continuationSeparator" w:id="0">
    <w:p w:rsidR="007735A6" w:rsidRDefault="00773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EE5303"/>
    <w:multiLevelType w:val="hybridMultilevel"/>
    <w:tmpl w:val="B108F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3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4"/>
  </w:num>
  <w:num w:numId="2">
    <w:abstractNumId w:val="22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9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8"/>
  </w:num>
  <w:num w:numId="20">
    <w:abstractNumId w:val="4"/>
  </w:num>
  <w:num w:numId="21">
    <w:abstractNumId w:val="5"/>
  </w:num>
  <w:num w:numId="22">
    <w:abstractNumId w:val="23"/>
  </w:num>
  <w:num w:numId="23">
    <w:abstractNumId w:val="20"/>
  </w:num>
  <w:num w:numId="24">
    <w:abstractNumId w:val="21"/>
  </w:num>
  <w:num w:numId="25">
    <w:abstractNumId w:val="24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39"/>
    <w:rsid w:val="00002748"/>
    <w:rsid w:val="00011D95"/>
    <w:rsid w:val="00016211"/>
    <w:rsid w:val="00035442"/>
    <w:rsid w:val="00036AF7"/>
    <w:rsid w:val="00050365"/>
    <w:rsid w:val="00072C76"/>
    <w:rsid w:val="000A78A4"/>
    <w:rsid w:val="000B6E26"/>
    <w:rsid w:val="000B7B76"/>
    <w:rsid w:val="000C2C6D"/>
    <w:rsid w:val="000D28B1"/>
    <w:rsid w:val="000D29D0"/>
    <w:rsid w:val="000E1C0D"/>
    <w:rsid w:val="00101096"/>
    <w:rsid w:val="00107819"/>
    <w:rsid w:val="0012127F"/>
    <w:rsid w:val="00154889"/>
    <w:rsid w:val="00162F98"/>
    <w:rsid w:val="001719F7"/>
    <w:rsid w:val="00173656"/>
    <w:rsid w:val="00192534"/>
    <w:rsid w:val="001A0806"/>
    <w:rsid w:val="001A2509"/>
    <w:rsid w:val="001A574F"/>
    <w:rsid w:val="001B60DF"/>
    <w:rsid w:val="001C67A3"/>
    <w:rsid w:val="001D6A7F"/>
    <w:rsid w:val="001E28D1"/>
    <w:rsid w:val="001E475E"/>
    <w:rsid w:val="001F09B2"/>
    <w:rsid w:val="001F47AD"/>
    <w:rsid w:val="001F4E5E"/>
    <w:rsid w:val="001F7009"/>
    <w:rsid w:val="00200C82"/>
    <w:rsid w:val="0020722A"/>
    <w:rsid w:val="00251AC0"/>
    <w:rsid w:val="00260F90"/>
    <w:rsid w:val="00264E9B"/>
    <w:rsid w:val="002651B5"/>
    <w:rsid w:val="00274532"/>
    <w:rsid w:val="00275B51"/>
    <w:rsid w:val="00282852"/>
    <w:rsid w:val="00285CB3"/>
    <w:rsid w:val="00295CD1"/>
    <w:rsid w:val="00297784"/>
    <w:rsid w:val="002B792F"/>
    <w:rsid w:val="002B7B9F"/>
    <w:rsid w:val="002C03D8"/>
    <w:rsid w:val="002C64B6"/>
    <w:rsid w:val="00315335"/>
    <w:rsid w:val="0034046E"/>
    <w:rsid w:val="00347B0F"/>
    <w:rsid w:val="00353877"/>
    <w:rsid w:val="0036693A"/>
    <w:rsid w:val="0037668F"/>
    <w:rsid w:val="003C4D3F"/>
    <w:rsid w:val="003D7910"/>
    <w:rsid w:val="003F5475"/>
    <w:rsid w:val="004126F9"/>
    <w:rsid w:val="00416335"/>
    <w:rsid w:val="0044277F"/>
    <w:rsid w:val="004527BC"/>
    <w:rsid w:val="00477FF8"/>
    <w:rsid w:val="004825AF"/>
    <w:rsid w:val="00484B0B"/>
    <w:rsid w:val="004A30FB"/>
    <w:rsid w:val="004A781C"/>
    <w:rsid w:val="004F5328"/>
    <w:rsid w:val="0051019E"/>
    <w:rsid w:val="00510DCD"/>
    <w:rsid w:val="00515922"/>
    <w:rsid w:val="00546E14"/>
    <w:rsid w:val="005538D2"/>
    <w:rsid w:val="00553AD1"/>
    <w:rsid w:val="00556D14"/>
    <w:rsid w:val="00560FA0"/>
    <w:rsid w:val="00567517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23C0"/>
    <w:rsid w:val="0060597A"/>
    <w:rsid w:val="00606119"/>
    <w:rsid w:val="00616853"/>
    <w:rsid w:val="00626A38"/>
    <w:rsid w:val="00641974"/>
    <w:rsid w:val="00651481"/>
    <w:rsid w:val="006524C1"/>
    <w:rsid w:val="006549E5"/>
    <w:rsid w:val="00674ADF"/>
    <w:rsid w:val="006768B8"/>
    <w:rsid w:val="00683DCF"/>
    <w:rsid w:val="006C4A52"/>
    <w:rsid w:val="006D151B"/>
    <w:rsid w:val="006D33CC"/>
    <w:rsid w:val="006D358E"/>
    <w:rsid w:val="006D676A"/>
    <w:rsid w:val="006E18AE"/>
    <w:rsid w:val="006E3AE5"/>
    <w:rsid w:val="006E428F"/>
    <w:rsid w:val="006F01A3"/>
    <w:rsid w:val="00701150"/>
    <w:rsid w:val="00706174"/>
    <w:rsid w:val="00707AA7"/>
    <w:rsid w:val="00714874"/>
    <w:rsid w:val="007151C5"/>
    <w:rsid w:val="00731BE2"/>
    <w:rsid w:val="00732C30"/>
    <w:rsid w:val="00757049"/>
    <w:rsid w:val="0076047D"/>
    <w:rsid w:val="007735A6"/>
    <w:rsid w:val="00774D6C"/>
    <w:rsid w:val="00783C14"/>
    <w:rsid w:val="00794913"/>
    <w:rsid w:val="007A37A6"/>
    <w:rsid w:val="007A69AC"/>
    <w:rsid w:val="007B0695"/>
    <w:rsid w:val="007B76C3"/>
    <w:rsid w:val="007C4297"/>
    <w:rsid w:val="007C4C59"/>
    <w:rsid w:val="007D5DA3"/>
    <w:rsid w:val="007D72DE"/>
    <w:rsid w:val="007F0489"/>
    <w:rsid w:val="008050CA"/>
    <w:rsid w:val="0081314C"/>
    <w:rsid w:val="008242F0"/>
    <w:rsid w:val="00836AC1"/>
    <w:rsid w:val="00841B2A"/>
    <w:rsid w:val="008510F0"/>
    <w:rsid w:val="008535B2"/>
    <w:rsid w:val="00853710"/>
    <w:rsid w:val="008609CE"/>
    <w:rsid w:val="00883552"/>
    <w:rsid w:val="008A7889"/>
    <w:rsid w:val="008B2656"/>
    <w:rsid w:val="008B3E94"/>
    <w:rsid w:val="008C5D9C"/>
    <w:rsid w:val="008C65EB"/>
    <w:rsid w:val="008C6C35"/>
    <w:rsid w:val="008D2035"/>
    <w:rsid w:val="008E2475"/>
    <w:rsid w:val="008F38FB"/>
    <w:rsid w:val="008F6DBB"/>
    <w:rsid w:val="00900B9A"/>
    <w:rsid w:val="00916B39"/>
    <w:rsid w:val="00916CCB"/>
    <w:rsid w:val="0092194D"/>
    <w:rsid w:val="00932C7E"/>
    <w:rsid w:val="00937013"/>
    <w:rsid w:val="00941CFE"/>
    <w:rsid w:val="00942F40"/>
    <w:rsid w:val="00945751"/>
    <w:rsid w:val="00955F6A"/>
    <w:rsid w:val="00957470"/>
    <w:rsid w:val="00987833"/>
    <w:rsid w:val="00996C22"/>
    <w:rsid w:val="009A6D77"/>
    <w:rsid w:val="009B20B2"/>
    <w:rsid w:val="009C1FC9"/>
    <w:rsid w:val="009E65F9"/>
    <w:rsid w:val="00A03FE3"/>
    <w:rsid w:val="00A126B2"/>
    <w:rsid w:val="00A1670A"/>
    <w:rsid w:val="00A17EB8"/>
    <w:rsid w:val="00A250FF"/>
    <w:rsid w:val="00A268FB"/>
    <w:rsid w:val="00A40CFD"/>
    <w:rsid w:val="00A672EE"/>
    <w:rsid w:val="00A67644"/>
    <w:rsid w:val="00A700CF"/>
    <w:rsid w:val="00A82D30"/>
    <w:rsid w:val="00A86E8E"/>
    <w:rsid w:val="00A90D3D"/>
    <w:rsid w:val="00AD699E"/>
    <w:rsid w:val="00AD731B"/>
    <w:rsid w:val="00AE4F56"/>
    <w:rsid w:val="00AF0E90"/>
    <w:rsid w:val="00AF37C2"/>
    <w:rsid w:val="00AF3F7D"/>
    <w:rsid w:val="00AF5CE9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2469"/>
    <w:rsid w:val="00B86D6A"/>
    <w:rsid w:val="00BC47D2"/>
    <w:rsid w:val="00BC5DE5"/>
    <w:rsid w:val="00BD008B"/>
    <w:rsid w:val="00BD15D2"/>
    <w:rsid w:val="00BD3DFF"/>
    <w:rsid w:val="00BE0AEC"/>
    <w:rsid w:val="00BE75C6"/>
    <w:rsid w:val="00BF2458"/>
    <w:rsid w:val="00BF364D"/>
    <w:rsid w:val="00C219AA"/>
    <w:rsid w:val="00C31D71"/>
    <w:rsid w:val="00C321D4"/>
    <w:rsid w:val="00C34BA5"/>
    <w:rsid w:val="00C35BD3"/>
    <w:rsid w:val="00C36EC8"/>
    <w:rsid w:val="00C40540"/>
    <w:rsid w:val="00C512F1"/>
    <w:rsid w:val="00C5239A"/>
    <w:rsid w:val="00C72FFA"/>
    <w:rsid w:val="00C85C84"/>
    <w:rsid w:val="00C918D1"/>
    <w:rsid w:val="00CA3406"/>
    <w:rsid w:val="00CC05FD"/>
    <w:rsid w:val="00CE642A"/>
    <w:rsid w:val="00D01BA0"/>
    <w:rsid w:val="00D032B3"/>
    <w:rsid w:val="00D04C9B"/>
    <w:rsid w:val="00D174F8"/>
    <w:rsid w:val="00D219B9"/>
    <w:rsid w:val="00D2378A"/>
    <w:rsid w:val="00D65A4D"/>
    <w:rsid w:val="00D70AF3"/>
    <w:rsid w:val="00D73EE5"/>
    <w:rsid w:val="00D76462"/>
    <w:rsid w:val="00D86173"/>
    <w:rsid w:val="00D931F3"/>
    <w:rsid w:val="00D94BDD"/>
    <w:rsid w:val="00D9560D"/>
    <w:rsid w:val="00DC10CD"/>
    <w:rsid w:val="00DC7E08"/>
    <w:rsid w:val="00DD6CAA"/>
    <w:rsid w:val="00DE03FA"/>
    <w:rsid w:val="00DE4889"/>
    <w:rsid w:val="00DF4939"/>
    <w:rsid w:val="00E17CA7"/>
    <w:rsid w:val="00E35057"/>
    <w:rsid w:val="00E509F1"/>
    <w:rsid w:val="00E5472B"/>
    <w:rsid w:val="00E5482D"/>
    <w:rsid w:val="00E57C42"/>
    <w:rsid w:val="00E65911"/>
    <w:rsid w:val="00E706BE"/>
    <w:rsid w:val="00E76D9B"/>
    <w:rsid w:val="00E91ADF"/>
    <w:rsid w:val="00EA783D"/>
    <w:rsid w:val="00EB6184"/>
    <w:rsid w:val="00ED01E3"/>
    <w:rsid w:val="00ED15E6"/>
    <w:rsid w:val="00EE5444"/>
    <w:rsid w:val="00F122CF"/>
    <w:rsid w:val="00F15676"/>
    <w:rsid w:val="00F26101"/>
    <w:rsid w:val="00F50821"/>
    <w:rsid w:val="00F5400F"/>
    <w:rsid w:val="00F638B9"/>
    <w:rsid w:val="00F648ED"/>
    <w:rsid w:val="00F64CF7"/>
    <w:rsid w:val="00F80F31"/>
    <w:rsid w:val="00F82E8E"/>
    <w:rsid w:val="00F957FA"/>
    <w:rsid w:val="00FB2942"/>
    <w:rsid w:val="00FB432D"/>
    <w:rsid w:val="00FF2846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9D4FD-267D-4824-9800-4A16F3C4A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108</TotalTime>
  <Pages>9</Pages>
  <Words>1415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9463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lastModifiedBy>Sengottaiyan, Selva</cp:lastModifiedBy>
  <cp:revision>19</cp:revision>
  <cp:lastPrinted>2011-03-21T13:34:00Z</cp:lastPrinted>
  <dcterms:created xsi:type="dcterms:W3CDTF">2014-04-11T12:13:00Z</dcterms:created>
  <dcterms:modified xsi:type="dcterms:W3CDTF">2014-06-27T15:04:00Z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