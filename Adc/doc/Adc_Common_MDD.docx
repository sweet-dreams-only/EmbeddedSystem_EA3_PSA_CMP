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84345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B6762CC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DF5"/>
    <w:rsid w:val="00010DF5"/>
    <w:rsid w:val="0001320A"/>
    <w:rsid w:val="000202B9"/>
    <w:rsid w:val="0002054B"/>
    <w:rsid w:val="0003226F"/>
    <w:rsid w:val="000457A2"/>
    <w:rsid w:val="00052D5F"/>
    <w:rsid w:val="00057B22"/>
    <w:rsid w:val="0006602A"/>
    <w:rsid w:val="0006652C"/>
    <w:rsid w:val="00067B71"/>
    <w:rsid w:val="000712D0"/>
    <w:rsid w:val="00077569"/>
    <w:rsid w:val="0008048C"/>
    <w:rsid w:val="00095593"/>
    <w:rsid w:val="000B0D16"/>
    <w:rsid w:val="000B26A4"/>
    <w:rsid w:val="000C29A9"/>
    <w:rsid w:val="000D5268"/>
    <w:rsid w:val="000E71D1"/>
    <w:rsid w:val="00107819"/>
    <w:rsid w:val="00112BDD"/>
    <w:rsid w:val="00117B6E"/>
    <w:rsid w:val="00121F8F"/>
    <w:rsid w:val="001741EF"/>
    <w:rsid w:val="00176061"/>
    <w:rsid w:val="00196328"/>
    <w:rsid w:val="001A4C19"/>
    <w:rsid w:val="001A574F"/>
    <w:rsid w:val="001B0360"/>
    <w:rsid w:val="001B2C40"/>
    <w:rsid w:val="001B5D90"/>
    <w:rsid w:val="001B60DF"/>
    <w:rsid w:val="001D138E"/>
    <w:rsid w:val="001D5FFA"/>
    <w:rsid w:val="001D6B6A"/>
    <w:rsid w:val="001E6C0F"/>
    <w:rsid w:val="001F09B2"/>
    <w:rsid w:val="00204107"/>
    <w:rsid w:val="0020722A"/>
    <w:rsid w:val="002239C0"/>
    <w:rsid w:val="00245493"/>
    <w:rsid w:val="00251AC0"/>
    <w:rsid w:val="002736D8"/>
    <w:rsid w:val="0029517B"/>
    <w:rsid w:val="002A745B"/>
    <w:rsid w:val="002C03D8"/>
    <w:rsid w:val="00313B7B"/>
    <w:rsid w:val="00315335"/>
    <w:rsid w:val="00317B88"/>
    <w:rsid w:val="00346102"/>
    <w:rsid w:val="00381BB8"/>
    <w:rsid w:val="003C4D3F"/>
    <w:rsid w:val="003D23FB"/>
    <w:rsid w:val="003D4ADB"/>
    <w:rsid w:val="003F225A"/>
    <w:rsid w:val="00406581"/>
    <w:rsid w:val="00407307"/>
    <w:rsid w:val="00407553"/>
    <w:rsid w:val="004129CB"/>
    <w:rsid w:val="004131E3"/>
    <w:rsid w:val="00424C28"/>
    <w:rsid w:val="004274FF"/>
    <w:rsid w:val="00443F4C"/>
    <w:rsid w:val="0045712F"/>
    <w:rsid w:val="00460F0B"/>
    <w:rsid w:val="00480B54"/>
    <w:rsid w:val="00487EFA"/>
    <w:rsid w:val="004A76C2"/>
    <w:rsid w:val="004A781C"/>
    <w:rsid w:val="004B63F2"/>
    <w:rsid w:val="004F4AC1"/>
    <w:rsid w:val="00532E3D"/>
    <w:rsid w:val="0053457A"/>
    <w:rsid w:val="00544F73"/>
    <w:rsid w:val="0055014B"/>
    <w:rsid w:val="005C1400"/>
    <w:rsid w:val="005C18CD"/>
    <w:rsid w:val="005C2E10"/>
    <w:rsid w:val="005C5E1C"/>
    <w:rsid w:val="005D4169"/>
    <w:rsid w:val="005D5FE4"/>
    <w:rsid w:val="005E269A"/>
    <w:rsid w:val="005F5F52"/>
    <w:rsid w:val="00616281"/>
    <w:rsid w:val="00616853"/>
    <w:rsid w:val="00650AB5"/>
    <w:rsid w:val="00656AFA"/>
    <w:rsid w:val="00674ADF"/>
    <w:rsid w:val="006840D1"/>
    <w:rsid w:val="006903F5"/>
    <w:rsid w:val="00694F81"/>
    <w:rsid w:val="006C3A35"/>
    <w:rsid w:val="006D1ADF"/>
    <w:rsid w:val="006D33CC"/>
    <w:rsid w:val="006F01A3"/>
    <w:rsid w:val="006F5428"/>
    <w:rsid w:val="00705E76"/>
    <w:rsid w:val="00706174"/>
    <w:rsid w:val="00716440"/>
    <w:rsid w:val="00743FFB"/>
    <w:rsid w:val="00744364"/>
    <w:rsid w:val="00752A0C"/>
    <w:rsid w:val="0076070A"/>
    <w:rsid w:val="00761779"/>
    <w:rsid w:val="007717AC"/>
    <w:rsid w:val="00771908"/>
    <w:rsid w:val="00791704"/>
    <w:rsid w:val="0079242D"/>
    <w:rsid w:val="007A69AC"/>
    <w:rsid w:val="007B37E8"/>
    <w:rsid w:val="007B5E48"/>
    <w:rsid w:val="007B7C8C"/>
    <w:rsid w:val="007C0D70"/>
    <w:rsid w:val="007D0B97"/>
    <w:rsid w:val="007E5452"/>
    <w:rsid w:val="007E573F"/>
    <w:rsid w:val="007E5C81"/>
    <w:rsid w:val="007E7414"/>
    <w:rsid w:val="007F4694"/>
    <w:rsid w:val="00800BF5"/>
    <w:rsid w:val="0081452F"/>
    <w:rsid w:val="00814A52"/>
    <w:rsid w:val="008242F0"/>
    <w:rsid w:val="008311AD"/>
    <w:rsid w:val="00831256"/>
    <w:rsid w:val="00841188"/>
    <w:rsid w:val="00846B92"/>
    <w:rsid w:val="008535B2"/>
    <w:rsid w:val="00857C24"/>
    <w:rsid w:val="008A4E1A"/>
    <w:rsid w:val="008A5F7B"/>
    <w:rsid w:val="008A6637"/>
    <w:rsid w:val="008B20C0"/>
    <w:rsid w:val="008B3E94"/>
    <w:rsid w:val="008C7C22"/>
    <w:rsid w:val="008D3323"/>
    <w:rsid w:val="008D67E0"/>
    <w:rsid w:val="008E68D9"/>
    <w:rsid w:val="008F6DBB"/>
    <w:rsid w:val="009030B7"/>
    <w:rsid w:val="009079A8"/>
    <w:rsid w:val="009109DC"/>
    <w:rsid w:val="00922C0C"/>
    <w:rsid w:val="00924625"/>
    <w:rsid w:val="00930373"/>
    <w:rsid w:val="00937013"/>
    <w:rsid w:val="00950E55"/>
    <w:rsid w:val="00955F6A"/>
    <w:rsid w:val="00957470"/>
    <w:rsid w:val="009602B8"/>
    <w:rsid w:val="00960889"/>
    <w:rsid w:val="00975BBC"/>
    <w:rsid w:val="00981CA5"/>
    <w:rsid w:val="00997DBC"/>
    <w:rsid w:val="009A0CAE"/>
    <w:rsid w:val="009A729C"/>
    <w:rsid w:val="009B20B2"/>
    <w:rsid w:val="009C7910"/>
    <w:rsid w:val="009C796D"/>
    <w:rsid w:val="009C7A4B"/>
    <w:rsid w:val="009F1FD5"/>
    <w:rsid w:val="00A0589D"/>
    <w:rsid w:val="00A13A91"/>
    <w:rsid w:val="00A30A62"/>
    <w:rsid w:val="00A3345B"/>
    <w:rsid w:val="00A334DC"/>
    <w:rsid w:val="00A44054"/>
    <w:rsid w:val="00A46B11"/>
    <w:rsid w:val="00A53F5F"/>
    <w:rsid w:val="00A549F1"/>
    <w:rsid w:val="00A65B25"/>
    <w:rsid w:val="00A6753B"/>
    <w:rsid w:val="00A8746D"/>
    <w:rsid w:val="00A9369A"/>
    <w:rsid w:val="00AA0009"/>
    <w:rsid w:val="00AA0329"/>
    <w:rsid w:val="00AB2ABA"/>
    <w:rsid w:val="00AB43E4"/>
    <w:rsid w:val="00AB68AC"/>
    <w:rsid w:val="00AD158B"/>
    <w:rsid w:val="00AD731B"/>
    <w:rsid w:val="00AE140E"/>
    <w:rsid w:val="00AF149A"/>
    <w:rsid w:val="00B01580"/>
    <w:rsid w:val="00B07EBA"/>
    <w:rsid w:val="00B14069"/>
    <w:rsid w:val="00B54697"/>
    <w:rsid w:val="00B62E16"/>
    <w:rsid w:val="00B70741"/>
    <w:rsid w:val="00BA2971"/>
    <w:rsid w:val="00BC57AD"/>
    <w:rsid w:val="00BD008B"/>
    <w:rsid w:val="00BD10E5"/>
    <w:rsid w:val="00BD15D2"/>
    <w:rsid w:val="00BD3DFF"/>
    <w:rsid w:val="00BD60B3"/>
    <w:rsid w:val="00BE1815"/>
    <w:rsid w:val="00BF364D"/>
    <w:rsid w:val="00C02331"/>
    <w:rsid w:val="00C04B07"/>
    <w:rsid w:val="00C12639"/>
    <w:rsid w:val="00C25F1E"/>
    <w:rsid w:val="00C33BEF"/>
    <w:rsid w:val="00C34AC2"/>
    <w:rsid w:val="00C34B8A"/>
    <w:rsid w:val="00C35BD3"/>
    <w:rsid w:val="00C3791A"/>
    <w:rsid w:val="00C72FFA"/>
    <w:rsid w:val="00C8598D"/>
    <w:rsid w:val="00C86D67"/>
    <w:rsid w:val="00CA7483"/>
    <w:rsid w:val="00CB4BB1"/>
    <w:rsid w:val="00CC4828"/>
    <w:rsid w:val="00CE2063"/>
    <w:rsid w:val="00CE3529"/>
    <w:rsid w:val="00CF00B6"/>
    <w:rsid w:val="00D138A4"/>
    <w:rsid w:val="00D16134"/>
    <w:rsid w:val="00D174BD"/>
    <w:rsid w:val="00D174EF"/>
    <w:rsid w:val="00D17556"/>
    <w:rsid w:val="00D319C8"/>
    <w:rsid w:val="00D32252"/>
    <w:rsid w:val="00D45B33"/>
    <w:rsid w:val="00D70D20"/>
    <w:rsid w:val="00D774B3"/>
    <w:rsid w:val="00D81C03"/>
    <w:rsid w:val="00D94BDD"/>
    <w:rsid w:val="00D95228"/>
    <w:rsid w:val="00DA3A24"/>
    <w:rsid w:val="00DA6546"/>
    <w:rsid w:val="00DB6541"/>
    <w:rsid w:val="00DC5665"/>
    <w:rsid w:val="00DC7E08"/>
    <w:rsid w:val="00DD74A4"/>
    <w:rsid w:val="00DE4889"/>
    <w:rsid w:val="00DF0C65"/>
    <w:rsid w:val="00DF2D4C"/>
    <w:rsid w:val="00DF379F"/>
    <w:rsid w:val="00DF3947"/>
    <w:rsid w:val="00E05823"/>
    <w:rsid w:val="00E20979"/>
    <w:rsid w:val="00E51D5E"/>
    <w:rsid w:val="00E5472B"/>
    <w:rsid w:val="00E57C42"/>
    <w:rsid w:val="00E651FF"/>
    <w:rsid w:val="00EA16B7"/>
    <w:rsid w:val="00EA17E7"/>
    <w:rsid w:val="00EB6B80"/>
    <w:rsid w:val="00EC07C8"/>
    <w:rsid w:val="00EC1A2C"/>
    <w:rsid w:val="00F029E1"/>
    <w:rsid w:val="00F11222"/>
    <w:rsid w:val="00F11E4A"/>
    <w:rsid w:val="00F16DAD"/>
    <w:rsid w:val="00F349B3"/>
    <w:rsid w:val="00F35B83"/>
    <w:rsid w:val="00F44C6B"/>
    <w:rsid w:val="00F630A8"/>
    <w:rsid w:val="00F64433"/>
    <w:rsid w:val="00F648ED"/>
    <w:rsid w:val="00F66005"/>
    <w:rsid w:val="00F82E8E"/>
    <w:rsid w:val="00F846D1"/>
    <w:rsid w:val="00F957FA"/>
    <w:rsid w:val="00FB2942"/>
    <w:rsid w:val="00FB432D"/>
    <w:rsid w:val="00FB67B2"/>
    <w:rsid w:val="00FD4FA1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60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0589D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A0589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A0589D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550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CC541-AD92-43C3-98C3-4EBC502B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129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4444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Sengottaiyan, Selva</cp:lastModifiedBy>
  <cp:revision>10</cp:revision>
  <cp:lastPrinted>2011-03-21T13:34:00Z</cp:lastPrinted>
  <dcterms:created xsi:type="dcterms:W3CDTF">2013-02-15T19:45:00Z</dcterms:created>
  <dcterms:modified xsi:type="dcterms:W3CDTF">2014-06-27T16:44:00Z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Adc Common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ActivePull</vt:lpwstr>
  </property>
  <property fmtid="{D5CDD505-2E9C-101B-9397-08002B2CF9AE}" pid="6" name="Product Line">
    <vt:lpwstr>Gen II+ EPS EA3</vt:lpwstr>
  </property>
</Properties>
</file>