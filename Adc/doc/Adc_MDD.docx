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52A" w:rsidRDefault="00D2652A">
      <w:r>
        <w:separator/>
      </w:r>
    </w:p>
  </w:endnote>
  <w:endnote w:type="continuationSeparator" w:id="0">
    <w:p w:rsidR="00D2652A" w:rsidRDefault="00D2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B44" w:rsidRDefault="009F6B44">
    <w:pPr>
      <w:pStyle w:val="Footer"/>
    </w:pPr>
    <w:r>
      <w:rPr>
        <w:snapToGrid w:val="0"/>
      </w:rPr>
      <w:tab/>
    </w:r>
    <w:fldSimple w:instr=" DOCPROPERTY &quot;Company&quot;  \* MERGEFORMAT ">
      <w:r w:rsidRPr="00C33BEF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 w:rsidRPr="001A574F">
      <w:rPr>
        <w:snapToGrid w:val="0"/>
        <w:sz w:val="16"/>
      </w:rPr>
      <w:t xml:space="preserve"> MDD</w:t>
    </w:r>
    <w:r>
      <w:rPr>
        <w:snapToGrid w:val="0"/>
        <w:sz w:val="16"/>
      </w:rPr>
      <w:t xml:space="preserve">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52A" w:rsidRDefault="00D2652A">
      <w:r>
        <w:separator/>
      </w:r>
    </w:p>
  </w:footnote>
  <w:footnote w:type="continuationSeparator" w:id="0">
    <w:p w:rsidR="00D2652A" w:rsidRDefault="00D265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B44" w:rsidRDefault="009F6B44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SOFTWARE MODULE DESIGN SPECIFICATION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9F6B44">
      <w:trPr>
        <w:cantSplit/>
      </w:trPr>
      <w:tc>
        <w:tcPr>
          <w:tcW w:w="990" w:type="dxa"/>
        </w:tcPr>
        <w:p w:rsidR="009F6B44" w:rsidRDefault="009F6B44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9F6B44" w:rsidRDefault="009F6B44">
          <w:pPr>
            <w:pStyle w:val="Header"/>
          </w:pPr>
          <w:r>
            <w:t>ADC</w:t>
          </w:r>
        </w:p>
        <w:p w:rsidR="009F6B44" w:rsidRDefault="00C61F0F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9F6B44">
              <w:t>Gen II+ EPS EA3</w:t>
            </w:r>
          </w:fldSimple>
          <w:r w:rsidR="009F6B44">
            <w:tab/>
          </w:r>
        </w:p>
      </w:tc>
      <w:tc>
        <w:tcPr>
          <w:tcW w:w="1170" w:type="dxa"/>
        </w:tcPr>
        <w:p w:rsidR="009F6B44" w:rsidRDefault="009F6B44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9F6B44" w:rsidRDefault="00677C6C" w:rsidP="00CC4828">
          <w:pPr>
            <w:pStyle w:val="Header"/>
          </w:pPr>
          <w:ins w:id="21" w:author="Sengottaiyan, Selva" w:date="2014-06-27T09:39:00Z">
            <w:r>
              <w:t>5</w:t>
            </w:r>
          </w:ins>
          <w:del w:id="22" w:author="Sengottaiyan, Selva" w:date="2014-06-27T09:39:00Z">
            <w:r w:rsidR="009F6B44" w:rsidDel="00677C6C">
              <w:delText>4</w:delText>
            </w:r>
          </w:del>
        </w:p>
      </w:tc>
    </w:tr>
    <w:tr w:rsidR="009F6B44">
      <w:trPr>
        <w:cantSplit/>
      </w:trPr>
      <w:tc>
        <w:tcPr>
          <w:tcW w:w="990" w:type="dxa"/>
        </w:tcPr>
        <w:p w:rsidR="009F6B44" w:rsidRDefault="009F6B44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9F6B44" w:rsidRDefault="009F6B44">
          <w:pPr>
            <w:pStyle w:val="Header"/>
            <w:jc w:val="center"/>
          </w:pPr>
        </w:p>
      </w:tc>
      <w:tc>
        <w:tcPr>
          <w:tcW w:w="1170" w:type="dxa"/>
        </w:tcPr>
        <w:p w:rsidR="009F6B44" w:rsidRDefault="009F6B44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9F6B44" w:rsidRDefault="009F6B44" w:rsidP="003129E6">
          <w:pPr>
            <w:pStyle w:val="Header"/>
          </w:pPr>
          <w:del w:id="23" w:author="Sengottaiyan, Selva" w:date="2014-06-27T09:39:00Z">
            <w:r w:rsidDel="00677C6C">
              <w:delText>10 April14</w:delText>
            </w:r>
          </w:del>
          <w:ins w:id="24" w:author="Sengottaiyan, Selva" w:date="2014-06-27T09:39:00Z">
            <w:r w:rsidR="00677C6C">
              <w:t>27-June-14</w:t>
            </w:r>
          </w:ins>
        </w:p>
      </w:tc>
    </w:tr>
    <w:tr w:rsidR="009F6B44">
      <w:trPr>
        <w:cantSplit/>
      </w:trPr>
      <w:tc>
        <w:tcPr>
          <w:tcW w:w="990" w:type="dxa"/>
        </w:tcPr>
        <w:p w:rsidR="009F6B44" w:rsidRDefault="009F6B44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9F6B44" w:rsidRDefault="009F6B44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9F6B44" w:rsidRDefault="009F6B44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9F6B44" w:rsidRDefault="009F6B44" w:rsidP="001E6C0F">
          <w:pPr>
            <w:pStyle w:val="Header"/>
          </w:pPr>
          <w:del w:id="25" w:author="Sengottaiyan, Selva" w:date="2014-06-27T09:39:00Z">
            <w:r w:rsidDel="00677C6C">
              <w:delText>Kathleen Creager</w:delText>
            </w:r>
          </w:del>
          <w:proofErr w:type="spellStart"/>
          <w:ins w:id="26" w:author="Sengottaiyan, Selva" w:date="2014-06-27T09:39:00Z">
            <w:r w:rsidR="00677C6C">
              <w:t>Selva</w:t>
            </w:r>
            <w:proofErr w:type="spellEnd"/>
            <w:r w:rsidR="00677C6C">
              <w:t xml:space="preserve"> </w:t>
            </w:r>
            <w:proofErr w:type="spellStart"/>
            <w:r w:rsidR="00677C6C">
              <w:t>Sengottaiyan</w:t>
            </w:r>
          </w:ins>
          <w:proofErr w:type="spellEnd"/>
        </w:p>
      </w:tc>
      <w:tc>
        <w:tcPr>
          <w:tcW w:w="1170" w:type="dxa"/>
        </w:tcPr>
        <w:p w:rsidR="009F6B44" w:rsidRDefault="009F6B44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9F6B44" w:rsidRDefault="009F6B44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45029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45029">
            <w:rPr>
              <w:rStyle w:val="PageNumber"/>
              <w:noProof/>
            </w:rPr>
            <w:t>18</w:t>
          </w:r>
          <w:r>
            <w:rPr>
              <w:rStyle w:val="PageNumber"/>
            </w:rPr>
            <w:fldChar w:fldCharType="end"/>
          </w:r>
        </w:p>
      </w:tc>
    </w:tr>
  </w:tbl>
  <w:p w:rsidR="009F6B44" w:rsidRDefault="009F6B44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84345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B6762CC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hideSpellingErrors/>
  <w:hideGrammaticalErrors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F5"/>
    <w:rsid w:val="00010DF5"/>
    <w:rsid w:val="0001320A"/>
    <w:rsid w:val="000202B9"/>
    <w:rsid w:val="0002054B"/>
    <w:rsid w:val="0003226F"/>
    <w:rsid w:val="000457A2"/>
    <w:rsid w:val="00052D5F"/>
    <w:rsid w:val="00057B22"/>
    <w:rsid w:val="0006602A"/>
    <w:rsid w:val="00067480"/>
    <w:rsid w:val="00067B71"/>
    <w:rsid w:val="000712D0"/>
    <w:rsid w:val="00077569"/>
    <w:rsid w:val="0008048C"/>
    <w:rsid w:val="00095593"/>
    <w:rsid w:val="000B0D16"/>
    <w:rsid w:val="000B26A4"/>
    <w:rsid w:val="000C29A9"/>
    <w:rsid w:val="000D5268"/>
    <w:rsid w:val="000E71D1"/>
    <w:rsid w:val="00107819"/>
    <w:rsid w:val="00112BDD"/>
    <w:rsid w:val="00117B6E"/>
    <w:rsid w:val="00121F8F"/>
    <w:rsid w:val="001741EF"/>
    <w:rsid w:val="00176061"/>
    <w:rsid w:val="00196328"/>
    <w:rsid w:val="001A574F"/>
    <w:rsid w:val="001B0360"/>
    <w:rsid w:val="001B2C40"/>
    <w:rsid w:val="001B5D90"/>
    <w:rsid w:val="001B60DF"/>
    <w:rsid w:val="001D138E"/>
    <w:rsid w:val="001D5FFA"/>
    <w:rsid w:val="001E6C0F"/>
    <w:rsid w:val="001F09B2"/>
    <w:rsid w:val="0020722A"/>
    <w:rsid w:val="002239C0"/>
    <w:rsid w:val="00245493"/>
    <w:rsid w:val="00251AC0"/>
    <w:rsid w:val="002736D8"/>
    <w:rsid w:val="0029517B"/>
    <w:rsid w:val="002A745B"/>
    <w:rsid w:val="002C03D8"/>
    <w:rsid w:val="00304CEF"/>
    <w:rsid w:val="003129E6"/>
    <w:rsid w:val="00313B7B"/>
    <w:rsid w:val="00315335"/>
    <w:rsid w:val="00317B88"/>
    <w:rsid w:val="00346102"/>
    <w:rsid w:val="003577E0"/>
    <w:rsid w:val="003654F0"/>
    <w:rsid w:val="00381BB8"/>
    <w:rsid w:val="003A456D"/>
    <w:rsid w:val="003C4D3F"/>
    <w:rsid w:val="003D23FB"/>
    <w:rsid w:val="003F225A"/>
    <w:rsid w:val="00406581"/>
    <w:rsid w:val="00407553"/>
    <w:rsid w:val="0040768E"/>
    <w:rsid w:val="004131E3"/>
    <w:rsid w:val="00424C28"/>
    <w:rsid w:val="004274FF"/>
    <w:rsid w:val="00443F4C"/>
    <w:rsid w:val="00460F0B"/>
    <w:rsid w:val="00480B54"/>
    <w:rsid w:val="00487EFA"/>
    <w:rsid w:val="004A76C2"/>
    <w:rsid w:val="004A781C"/>
    <w:rsid w:val="004B63F2"/>
    <w:rsid w:val="004C7CD7"/>
    <w:rsid w:val="004D67D9"/>
    <w:rsid w:val="004E287D"/>
    <w:rsid w:val="004F1E44"/>
    <w:rsid w:val="004F2B49"/>
    <w:rsid w:val="004F4AC1"/>
    <w:rsid w:val="00532E3D"/>
    <w:rsid w:val="0053457A"/>
    <w:rsid w:val="00534F88"/>
    <w:rsid w:val="00544F73"/>
    <w:rsid w:val="0055014B"/>
    <w:rsid w:val="005502B8"/>
    <w:rsid w:val="005A1EE6"/>
    <w:rsid w:val="005C1400"/>
    <w:rsid w:val="005C18CD"/>
    <w:rsid w:val="005C2E10"/>
    <w:rsid w:val="005C4A48"/>
    <w:rsid w:val="005C5E1C"/>
    <w:rsid w:val="005D4169"/>
    <w:rsid w:val="005D5FE4"/>
    <w:rsid w:val="005E269A"/>
    <w:rsid w:val="005F5F52"/>
    <w:rsid w:val="00616281"/>
    <w:rsid w:val="00616853"/>
    <w:rsid w:val="00650AB5"/>
    <w:rsid w:val="00656AFA"/>
    <w:rsid w:val="00672D65"/>
    <w:rsid w:val="00674ADF"/>
    <w:rsid w:val="00677C6C"/>
    <w:rsid w:val="006840D1"/>
    <w:rsid w:val="006903F5"/>
    <w:rsid w:val="00694F81"/>
    <w:rsid w:val="006C3A35"/>
    <w:rsid w:val="006D1ADF"/>
    <w:rsid w:val="006D2CA4"/>
    <w:rsid w:val="006D33CC"/>
    <w:rsid w:val="006E78E4"/>
    <w:rsid w:val="006F01A3"/>
    <w:rsid w:val="006F5428"/>
    <w:rsid w:val="00705E76"/>
    <w:rsid w:val="00706174"/>
    <w:rsid w:val="00716440"/>
    <w:rsid w:val="00743FFB"/>
    <w:rsid w:val="00744364"/>
    <w:rsid w:val="00744441"/>
    <w:rsid w:val="00752A0C"/>
    <w:rsid w:val="0076070A"/>
    <w:rsid w:val="00761779"/>
    <w:rsid w:val="00767067"/>
    <w:rsid w:val="007717AC"/>
    <w:rsid w:val="00771908"/>
    <w:rsid w:val="00791704"/>
    <w:rsid w:val="0079242D"/>
    <w:rsid w:val="007A644D"/>
    <w:rsid w:val="007A69AC"/>
    <w:rsid w:val="007B37E8"/>
    <w:rsid w:val="007B5E48"/>
    <w:rsid w:val="007B7C8C"/>
    <w:rsid w:val="007C0D70"/>
    <w:rsid w:val="007D0B97"/>
    <w:rsid w:val="007E5452"/>
    <w:rsid w:val="007E573F"/>
    <w:rsid w:val="007E5C81"/>
    <w:rsid w:val="007E7414"/>
    <w:rsid w:val="007F4694"/>
    <w:rsid w:val="00800BF5"/>
    <w:rsid w:val="00801701"/>
    <w:rsid w:val="0081452F"/>
    <w:rsid w:val="00814A52"/>
    <w:rsid w:val="008242F0"/>
    <w:rsid w:val="008311AD"/>
    <w:rsid w:val="00831256"/>
    <w:rsid w:val="0083269B"/>
    <w:rsid w:val="00841188"/>
    <w:rsid w:val="00846B92"/>
    <w:rsid w:val="008535B2"/>
    <w:rsid w:val="00857C24"/>
    <w:rsid w:val="008A4E1A"/>
    <w:rsid w:val="008A5F7B"/>
    <w:rsid w:val="008A6637"/>
    <w:rsid w:val="008B20C0"/>
    <w:rsid w:val="008B3E94"/>
    <w:rsid w:val="008C7C22"/>
    <w:rsid w:val="008D3323"/>
    <w:rsid w:val="008D67E0"/>
    <w:rsid w:val="008E68D9"/>
    <w:rsid w:val="008F6DBB"/>
    <w:rsid w:val="009030B7"/>
    <w:rsid w:val="009079A8"/>
    <w:rsid w:val="00922C0C"/>
    <w:rsid w:val="00924625"/>
    <w:rsid w:val="00930373"/>
    <w:rsid w:val="0093654A"/>
    <w:rsid w:val="00937013"/>
    <w:rsid w:val="00950E55"/>
    <w:rsid w:val="00955F6A"/>
    <w:rsid w:val="00957470"/>
    <w:rsid w:val="009602B8"/>
    <w:rsid w:val="00960889"/>
    <w:rsid w:val="00975BBC"/>
    <w:rsid w:val="00981CA5"/>
    <w:rsid w:val="00997DBC"/>
    <w:rsid w:val="009A0CAE"/>
    <w:rsid w:val="009A729C"/>
    <w:rsid w:val="009B20B2"/>
    <w:rsid w:val="009C7910"/>
    <w:rsid w:val="009C796D"/>
    <w:rsid w:val="009C7A4B"/>
    <w:rsid w:val="009F1FD5"/>
    <w:rsid w:val="009F6B44"/>
    <w:rsid w:val="00A0589D"/>
    <w:rsid w:val="00A13A91"/>
    <w:rsid w:val="00A30A62"/>
    <w:rsid w:val="00A3345B"/>
    <w:rsid w:val="00A44054"/>
    <w:rsid w:val="00A46B11"/>
    <w:rsid w:val="00A53F5F"/>
    <w:rsid w:val="00A549F1"/>
    <w:rsid w:val="00A640AC"/>
    <w:rsid w:val="00A65B25"/>
    <w:rsid w:val="00A6753B"/>
    <w:rsid w:val="00A8746D"/>
    <w:rsid w:val="00A9369A"/>
    <w:rsid w:val="00AA0009"/>
    <w:rsid w:val="00AB2ABA"/>
    <w:rsid w:val="00AB43E4"/>
    <w:rsid w:val="00AB68AC"/>
    <w:rsid w:val="00AD158B"/>
    <w:rsid w:val="00AD731B"/>
    <w:rsid w:val="00AE140E"/>
    <w:rsid w:val="00AF149A"/>
    <w:rsid w:val="00B01580"/>
    <w:rsid w:val="00B07EBA"/>
    <w:rsid w:val="00B14069"/>
    <w:rsid w:val="00B54697"/>
    <w:rsid w:val="00B70741"/>
    <w:rsid w:val="00B707D4"/>
    <w:rsid w:val="00BA2971"/>
    <w:rsid w:val="00BB130D"/>
    <w:rsid w:val="00BB35C7"/>
    <w:rsid w:val="00BC57AD"/>
    <w:rsid w:val="00BD008B"/>
    <w:rsid w:val="00BD10E5"/>
    <w:rsid w:val="00BD15D2"/>
    <w:rsid w:val="00BD3DFF"/>
    <w:rsid w:val="00BE1815"/>
    <w:rsid w:val="00BF364D"/>
    <w:rsid w:val="00C02331"/>
    <w:rsid w:val="00C12639"/>
    <w:rsid w:val="00C25F1E"/>
    <w:rsid w:val="00C33BEF"/>
    <w:rsid w:val="00C34AC2"/>
    <w:rsid w:val="00C34B8A"/>
    <w:rsid w:val="00C35BD3"/>
    <w:rsid w:val="00C3791A"/>
    <w:rsid w:val="00C45029"/>
    <w:rsid w:val="00C61F0F"/>
    <w:rsid w:val="00C72FFA"/>
    <w:rsid w:val="00C86D67"/>
    <w:rsid w:val="00CA7483"/>
    <w:rsid w:val="00CB4BB1"/>
    <w:rsid w:val="00CC4828"/>
    <w:rsid w:val="00CE2063"/>
    <w:rsid w:val="00CF00B6"/>
    <w:rsid w:val="00D138A4"/>
    <w:rsid w:val="00D16134"/>
    <w:rsid w:val="00D174BD"/>
    <w:rsid w:val="00D174EF"/>
    <w:rsid w:val="00D17556"/>
    <w:rsid w:val="00D2652A"/>
    <w:rsid w:val="00D319C8"/>
    <w:rsid w:val="00D32252"/>
    <w:rsid w:val="00D45B33"/>
    <w:rsid w:val="00D70D20"/>
    <w:rsid w:val="00D774B3"/>
    <w:rsid w:val="00D81C03"/>
    <w:rsid w:val="00D94BDD"/>
    <w:rsid w:val="00D95228"/>
    <w:rsid w:val="00DA3A24"/>
    <w:rsid w:val="00DC5665"/>
    <w:rsid w:val="00DC7E08"/>
    <w:rsid w:val="00DE4889"/>
    <w:rsid w:val="00DF0C65"/>
    <w:rsid w:val="00DF2D4C"/>
    <w:rsid w:val="00DF379F"/>
    <w:rsid w:val="00DF3947"/>
    <w:rsid w:val="00E05823"/>
    <w:rsid w:val="00E117F9"/>
    <w:rsid w:val="00E20979"/>
    <w:rsid w:val="00E36FE2"/>
    <w:rsid w:val="00E51D5E"/>
    <w:rsid w:val="00E5472B"/>
    <w:rsid w:val="00E57C42"/>
    <w:rsid w:val="00E77444"/>
    <w:rsid w:val="00E83C51"/>
    <w:rsid w:val="00EA16B7"/>
    <w:rsid w:val="00EB6B80"/>
    <w:rsid w:val="00EC07C8"/>
    <w:rsid w:val="00EC1A2C"/>
    <w:rsid w:val="00F029E1"/>
    <w:rsid w:val="00F11222"/>
    <w:rsid w:val="00F16DAD"/>
    <w:rsid w:val="00F224A9"/>
    <w:rsid w:val="00F349B3"/>
    <w:rsid w:val="00F35B83"/>
    <w:rsid w:val="00F44C6B"/>
    <w:rsid w:val="00F64433"/>
    <w:rsid w:val="00F648ED"/>
    <w:rsid w:val="00F66005"/>
    <w:rsid w:val="00F70AF3"/>
    <w:rsid w:val="00F82E8E"/>
    <w:rsid w:val="00F856BB"/>
    <w:rsid w:val="00F957FA"/>
    <w:rsid w:val="00FB2942"/>
    <w:rsid w:val="00FB432D"/>
    <w:rsid w:val="00FB67B2"/>
    <w:rsid w:val="00FD4FA1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60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0589D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A0589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A0589D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550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360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BE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A0589D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A0589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A0589D"/>
    <w:rPr>
      <w:rFonts w:ascii="Arial" w:hAnsi="Arial"/>
      <w:b/>
      <w:sz w:val="24"/>
    </w:rPr>
  </w:style>
  <w:style w:type="paragraph" w:styleId="Revision">
    <w:name w:val="Revision"/>
    <w:hidden/>
    <w:uiPriority w:val="99"/>
    <w:semiHidden/>
    <w:rsid w:val="00550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2AC37-8827-41BA-BDC8-9E4B9410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89</TotalTime>
  <Pages>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9479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lastModifiedBy>Sengottaiyan, Selva</cp:lastModifiedBy>
  <cp:revision>23</cp:revision>
  <cp:lastPrinted>2011-03-21T13:34:00Z</cp:lastPrinted>
  <dcterms:created xsi:type="dcterms:W3CDTF">2014-04-11T00:24:00Z</dcterms:created>
  <dcterms:modified xsi:type="dcterms:W3CDTF">2014-06-27T16:33:00Z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Active Pull Compensation</vt:lpwstr>
  </property>
  <property fmtid="{D5CDD505-2E9C-101B-9397-08002B2CF9AE}" pid="3" name="MDDRevNum">
    <vt:lpwstr>3.0</vt:lpwstr>
  </property>
  <property fmtid="{D5CDD505-2E9C-101B-9397-08002B2CF9AE}" pid="4" name="Module Layer">
    <vt:lpwstr>0</vt:lpwstr>
  </property>
  <property fmtid="{D5CDD505-2E9C-101B-9397-08002B2CF9AE}" pid="5" name="Module Name">
    <vt:lpwstr>ActivePull</vt:lpwstr>
  </property>
  <property fmtid="{D5CDD505-2E9C-101B-9397-08002B2CF9AE}" pid="6" name="Product Line">
    <vt:lpwstr>Gen II+ EPS EA3</vt:lpwstr>
  </property>
</Properties>
</file>