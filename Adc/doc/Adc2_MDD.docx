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C84345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B6762CC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5"/>
  </w:num>
  <w:num w:numId="12">
    <w:abstractNumId w:val="7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0DF5"/>
    <w:rsid w:val="00010DF5"/>
    <w:rsid w:val="0001320A"/>
    <w:rsid w:val="000202B9"/>
    <w:rsid w:val="0002054B"/>
    <w:rsid w:val="00032782"/>
    <w:rsid w:val="000457A2"/>
    <w:rsid w:val="00052D5F"/>
    <w:rsid w:val="0006602A"/>
    <w:rsid w:val="00067B71"/>
    <w:rsid w:val="00077569"/>
    <w:rsid w:val="0008048C"/>
    <w:rsid w:val="00092722"/>
    <w:rsid w:val="000B0D16"/>
    <w:rsid w:val="000B26A4"/>
    <w:rsid w:val="000B38CA"/>
    <w:rsid w:val="000C29A9"/>
    <w:rsid w:val="000D5268"/>
    <w:rsid w:val="000E71D1"/>
    <w:rsid w:val="00107819"/>
    <w:rsid w:val="00112BDD"/>
    <w:rsid w:val="00117B6E"/>
    <w:rsid w:val="00121F8F"/>
    <w:rsid w:val="001401CC"/>
    <w:rsid w:val="0017191C"/>
    <w:rsid w:val="00176061"/>
    <w:rsid w:val="001A574F"/>
    <w:rsid w:val="001B0360"/>
    <w:rsid w:val="001B5D90"/>
    <w:rsid w:val="001B60DF"/>
    <w:rsid w:val="001C58A8"/>
    <w:rsid w:val="001D138E"/>
    <w:rsid w:val="001D5FFA"/>
    <w:rsid w:val="001D7968"/>
    <w:rsid w:val="001E6C0F"/>
    <w:rsid w:val="001F09B2"/>
    <w:rsid w:val="0020722A"/>
    <w:rsid w:val="00213AD0"/>
    <w:rsid w:val="002239C0"/>
    <w:rsid w:val="00245493"/>
    <w:rsid w:val="00251AC0"/>
    <w:rsid w:val="002736D8"/>
    <w:rsid w:val="0027507D"/>
    <w:rsid w:val="0028537F"/>
    <w:rsid w:val="0029517B"/>
    <w:rsid w:val="00295A8F"/>
    <w:rsid w:val="002A745B"/>
    <w:rsid w:val="002C03D8"/>
    <w:rsid w:val="002D2EFA"/>
    <w:rsid w:val="002E0406"/>
    <w:rsid w:val="00313B7B"/>
    <w:rsid w:val="00315335"/>
    <w:rsid w:val="00346102"/>
    <w:rsid w:val="003C4D3F"/>
    <w:rsid w:val="003D23FB"/>
    <w:rsid w:val="003F225A"/>
    <w:rsid w:val="00406581"/>
    <w:rsid w:val="00407553"/>
    <w:rsid w:val="00412179"/>
    <w:rsid w:val="004131E3"/>
    <w:rsid w:val="00424C28"/>
    <w:rsid w:val="004274FF"/>
    <w:rsid w:val="00443F4C"/>
    <w:rsid w:val="00460F0B"/>
    <w:rsid w:val="0046681B"/>
    <w:rsid w:val="00467141"/>
    <w:rsid w:val="00480B54"/>
    <w:rsid w:val="00487EFA"/>
    <w:rsid w:val="004A76C2"/>
    <w:rsid w:val="004A781C"/>
    <w:rsid w:val="004B3105"/>
    <w:rsid w:val="004B63F2"/>
    <w:rsid w:val="004F4AC1"/>
    <w:rsid w:val="00532E3D"/>
    <w:rsid w:val="0053457A"/>
    <w:rsid w:val="00544F73"/>
    <w:rsid w:val="0055014B"/>
    <w:rsid w:val="00572DAC"/>
    <w:rsid w:val="00574BDC"/>
    <w:rsid w:val="00584ED0"/>
    <w:rsid w:val="00596631"/>
    <w:rsid w:val="005B185E"/>
    <w:rsid w:val="005B20A1"/>
    <w:rsid w:val="005C1400"/>
    <w:rsid w:val="005C18CD"/>
    <w:rsid w:val="005C2E10"/>
    <w:rsid w:val="005C5678"/>
    <w:rsid w:val="005C5E1C"/>
    <w:rsid w:val="005D4169"/>
    <w:rsid w:val="005D5FE4"/>
    <w:rsid w:val="005E269A"/>
    <w:rsid w:val="005F5F52"/>
    <w:rsid w:val="00616281"/>
    <w:rsid w:val="00616853"/>
    <w:rsid w:val="00623B97"/>
    <w:rsid w:val="006361A8"/>
    <w:rsid w:val="006401E9"/>
    <w:rsid w:val="00641206"/>
    <w:rsid w:val="00650AB5"/>
    <w:rsid w:val="00656AFA"/>
    <w:rsid w:val="00660150"/>
    <w:rsid w:val="00674ADF"/>
    <w:rsid w:val="006903F5"/>
    <w:rsid w:val="00694F81"/>
    <w:rsid w:val="006C3A35"/>
    <w:rsid w:val="006D1ADF"/>
    <w:rsid w:val="006D33CC"/>
    <w:rsid w:val="006D4367"/>
    <w:rsid w:val="006F01A3"/>
    <w:rsid w:val="006F5428"/>
    <w:rsid w:val="00705E76"/>
    <w:rsid w:val="00706174"/>
    <w:rsid w:val="00716440"/>
    <w:rsid w:val="00743FFB"/>
    <w:rsid w:val="00744364"/>
    <w:rsid w:val="00752A0C"/>
    <w:rsid w:val="0076070A"/>
    <w:rsid w:val="00761779"/>
    <w:rsid w:val="007641FA"/>
    <w:rsid w:val="007717AC"/>
    <w:rsid w:val="00771908"/>
    <w:rsid w:val="00791704"/>
    <w:rsid w:val="007A69AC"/>
    <w:rsid w:val="007B37E8"/>
    <w:rsid w:val="007B5E48"/>
    <w:rsid w:val="007B7C8C"/>
    <w:rsid w:val="007C0D70"/>
    <w:rsid w:val="007C386C"/>
    <w:rsid w:val="007D0B97"/>
    <w:rsid w:val="007E226C"/>
    <w:rsid w:val="007E5452"/>
    <w:rsid w:val="007E573F"/>
    <w:rsid w:val="007E5C81"/>
    <w:rsid w:val="007E7414"/>
    <w:rsid w:val="007F4694"/>
    <w:rsid w:val="00800BF5"/>
    <w:rsid w:val="00814A52"/>
    <w:rsid w:val="008242F0"/>
    <w:rsid w:val="008311AD"/>
    <w:rsid w:val="00831256"/>
    <w:rsid w:val="00841188"/>
    <w:rsid w:val="00846B92"/>
    <w:rsid w:val="008535B2"/>
    <w:rsid w:val="00857C24"/>
    <w:rsid w:val="00874CC2"/>
    <w:rsid w:val="008A3686"/>
    <w:rsid w:val="008A4E1A"/>
    <w:rsid w:val="008A5F7B"/>
    <w:rsid w:val="008A6637"/>
    <w:rsid w:val="008B20C0"/>
    <w:rsid w:val="008B3E94"/>
    <w:rsid w:val="008C3DE5"/>
    <w:rsid w:val="008C7C22"/>
    <w:rsid w:val="008D3323"/>
    <w:rsid w:val="008D67E0"/>
    <w:rsid w:val="008E68D9"/>
    <w:rsid w:val="008F44A2"/>
    <w:rsid w:val="008F6DBB"/>
    <w:rsid w:val="009030B7"/>
    <w:rsid w:val="0090337F"/>
    <w:rsid w:val="009079A8"/>
    <w:rsid w:val="00922C0C"/>
    <w:rsid w:val="00930373"/>
    <w:rsid w:val="00937013"/>
    <w:rsid w:val="00937B3E"/>
    <w:rsid w:val="00950E55"/>
    <w:rsid w:val="00955F6A"/>
    <w:rsid w:val="00957470"/>
    <w:rsid w:val="009602B8"/>
    <w:rsid w:val="009631AB"/>
    <w:rsid w:val="00975BBC"/>
    <w:rsid w:val="00981CA5"/>
    <w:rsid w:val="00985477"/>
    <w:rsid w:val="009869A8"/>
    <w:rsid w:val="00997DBC"/>
    <w:rsid w:val="009A0724"/>
    <w:rsid w:val="009A0CAE"/>
    <w:rsid w:val="009A729C"/>
    <w:rsid w:val="009B20B2"/>
    <w:rsid w:val="009C7910"/>
    <w:rsid w:val="009C796D"/>
    <w:rsid w:val="009C7A4B"/>
    <w:rsid w:val="009D0FF7"/>
    <w:rsid w:val="009F1FD5"/>
    <w:rsid w:val="00A044C5"/>
    <w:rsid w:val="00A0589D"/>
    <w:rsid w:val="00A13A91"/>
    <w:rsid w:val="00A30A62"/>
    <w:rsid w:val="00A3345B"/>
    <w:rsid w:val="00A44054"/>
    <w:rsid w:val="00A46B11"/>
    <w:rsid w:val="00A53F5F"/>
    <w:rsid w:val="00A54368"/>
    <w:rsid w:val="00A549F1"/>
    <w:rsid w:val="00A65B25"/>
    <w:rsid w:val="00A6753B"/>
    <w:rsid w:val="00A8746D"/>
    <w:rsid w:val="00A9369A"/>
    <w:rsid w:val="00A97DEC"/>
    <w:rsid w:val="00AA0009"/>
    <w:rsid w:val="00AB127F"/>
    <w:rsid w:val="00AB68AC"/>
    <w:rsid w:val="00AD158B"/>
    <w:rsid w:val="00AD731B"/>
    <w:rsid w:val="00AE140E"/>
    <w:rsid w:val="00AF149A"/>
    <w:rsid w:val="00B01580"/>
    <w:rsid w:val="00B07EBA"/>
    <w:rsid w:val="00B524DF"/>
    <w:rsid w:val="00B54697"/>
    <w:rsid w:val="00B54D65"/>
    <w:rsid w:val="00B70741"/>
    <w:rsid w:val="00B87159"/>
    <w:rsid w:val="00BA0676"/>
    <w:rsid w:val="00BA2971"/>
    <w:rsid w:val="00BC57AD"/>
    <w:rsid w:val="00BD008B"/>
    <w:rsid w:val="00BD10E5"/>
    <w:rsid w:val="00BD15D2"/>
    <w:rsid w:val="00BD3DFF"/>
    <w:rsid w:val="00BE1815"/>
    <w:rsid w:val="00BF364D"/>
    <w:rsid w:val="00C02331"/>
    <w:rsid w:val="00C12639"/>
    <w:rsid w:val="00C14219"/>
    <w:rsid w:val="00C25F1E"/>
    <w:rsid w:val="00C33BEF"/>
    <w:rsid w:val="00C34AC2"/>
    <w:rsid w:val="00C34B8A"/>
    <w:rsid w:val="00C35BD3"/>
    <w:rsid w:val="00C72FFA"/>
    <w:rsid w:val="00C944CB"/>
    <w:rsid w:val="00CA7483"/>
    <w:rsid w:val="00CB4BB1"/>
    <w:rsid w:val="00CC4828"/>
    <w:rsid w:val="00CE2063"/>
    <w:rsid w:val="00CF00B6"/>
    <w:rsid w:val="00CF6C0E"/>
    <w:rsid w:val="00D00B28"/>
    <w:rsid w:val="00D138A4"/>
    <w:rsid w:val="00D16134"/>
    <w:rsid w:val="00D174BD"/>
    <w:rsid w:val="00D174EF"/>
    <w:rsid w:val="00D17556"/>
    <w:rsid w:val="00D21DB4"/>
    <w:rsid w:val="00D319C8"/>
    <w:rsid w:val="00D32252"/>
    <w:rsid w:val="00D45B33"/>
    <w:rsid w:val="00D70D20"/>
    <w:rsid w:val="00D774B3"/>
    <w:rsid w:val="00D85FB0"/>
    <w:rsid w:val="00D8738A"/>
    <w:rsid w:val="00D909C2"/>
    <w:rsid w:val="00D94BDD"/>
    <w:rsid w:val="00D95228"/>
    <w:rsid w:val="00DA3A24"/>
    <w:rsid w:val="00DC5665"/>
    <w:rsid w:val="00DC7E08"/>
    <w:rsid w:val="00DE1E4E"/>
    <w:rsid w:val="00DE4889"/>
    <w:rsid w:val="00DF0C65"/>
    <w:rsid w:val="00DF2503"/>
    <w:rsid w:val="00DF2D4C"/>
    <w:rsid w:val="00DF379F"/>
    <w:rsid w:val="00DF3947"/>
    <w:rsid w:val="00E05823"/>
    <w:rsid w:val="00E153A2"/>
    <w:rsid w:val="00E20979"/>
    <w:rsid w:val="00E33400"/>
    <w:rsid w:val="00E542FD"/>
    <w:rsid w:val="00E5472B"/>
    <w:rsid w:val="00E57C42"/>
    <w:rsid w:val="00EA16B7"/>
    <w:rsid w:val="00EC07C8"/>
    <w:rsid w:val="00EC1A2C"/>
    <w:rsid w:val="00ED49D1"/>
    <w:rsid w:val="00F16DAD"/>
    <w:rsid w:val="00F33E2D"/>
    <w:rsid w:val="00F349B3"/>
    <w:rsid w:val="00F35B83"/>
    <w:rsid w:val="00F44C6B"/>
    <w:rsid w:val="00F643D5"/>
    <w:rsid w:val="00F64433"/>
    <w:rsid w:val="00F648ED"/>
    <w:rsid w:val="00F82E8E"/>
    <w:rsid w:val="00F93C0B"/>
    <w:rsid w:val="00F957FA"/>
    <w:rsid w:val="00FB1A77"/>
    <w:rsid w:val="00FB2942"/>
    <w:rsid w:val="00FB432D"/>
    <w:rsid w:val="00FB67B2"/>
    <w:rsid w:val="00FD4FA1"/>
    <w:rsid w:val="00FF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360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3BE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BE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A0589D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A0589D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A0589D"/>
    <w:rPr>
      <w:rFonts w:ascii="Arial" w:hAnsi="Arial"/>
      <w:b/>
      <w:sz w:val="24"/>
    </w:rPr>
  </w:style>
  <w:style w:type="paragraph" w:styleId="Revision">
    <w:name w:val="Revision"/>
    <w:hidden/>
    <w:uiPriority w:val="99"/>
    <w:semiHidden/>
    <w:rsid w:val="0055014B"/>
  </w:style>
  <w:style w:type="paragraph" w:styleId="ListParagraph">
    <w:name w:val="List Paragraph"/>
    <w:basedOn w:val="Normal"/>
    <w:uiPriority w:val="34"/>
    <w:qFormat/>
    <w:rsid w:val="00584E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x5jd\My%20Documents\Templates\MDD%20Template%20EA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D8724-E3AC-4078-9410-879EB5023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561</TotalTime>
  <Pages>20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7926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keywords/>
  <dc:description/>
  <cp:lastModifiedBy>Sengottaiyan, Selva</cp:lastModifiedBy>
  <cp:revision>55</cp:revision>
  <cp:lastPrinted>2011-03-21T13:34:00Z</cp:lastPrinted>
  <dcterms:created xsi:type="dcterms:W3CDTF">2012-09-15T14:41:00Z</dcterms:created>
  <dcterms:modified xsi:type="dcterms:W3CDTF">2014-06-27T16:36:00Z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ADC2</vt:lpwstr>
  </property>
  <property fmtid="{D5CDD505-2E9C-101B-9397-08002B2CF9AE}" pid="3" name="MDDRevNum">
    <vt:lpwstr>3.0</vt:lpwstr>
  </property>
  <property fmtid="{D5CDD505-2E9C-101B-9397-08002B2CF9AE}" pid="4" name="Module Layer">
    <vt:lpwstr>0</vt:lpwstr>
  </property>
  <property fmtid="{D5CDD505-2E9C-101B-9397-08002B2CF9AE}" pid="5" name="Module Name">
    <vt:lpwstr>Adc2</vt:lpwstr>
  </property>
  <property fmtid="{D5CDD505-2E9C-101B-9397-08002B2CF9AE}" pid="6" name="Product Line">
    <vt:lpwstr>Gen II+ EPS EA3</vt:lpwstr>
  </property>
</Properties>
</file>