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7A4"/>
    <w:rsid w:val="000577A4"/>
    <w:rsid w:val="00065BB0"/>
    <w:rsid w:val="0007534A"/>
    <w:rsid w:val="00107819"/>
    <w:rsid w:val="0013504B"/>
    <w:rsid w:val="001A574F"/>
    <w:rsid w:val="001B60DF"/>
    <w:rsid w:val="001C1359"/>
    <w:rsid w:val="001F09B2"/>
    <w:rsid w:val="00206D63"/>
    <w:rsid w:val="0020722A"/>
    <w:rsid w:val="00251AC0"/>
    <w:rsid w:val="002573AC"/>
    <w:rsid w:val="00281DCB"/>
    <w:rsid w:val="002C03D8"/>
    <w:rsid w:val="00315335"/>
    <w:rsid w:val="00395A2C"/>
    <w:rsid w:val="003C4D3F"/>
    <w:rsid w:val="003D13E3"/>
    <w:rsid w:val="004177C5"/>
    <w:rsid w:val="00484849"/>
    <w:rsid w:val="004A4376"/>
    <w:rsid w:val="004A781C"/>
    <w:rsid w:val="005765AC"/>
    <w:rsid w:val="005D5FE4"/>
    <w:rsid w:val="00616853"/>
    <w:rsid w:val="00672A31"/>
    <w:rsid w:val="00674ADF"/>
    <w:rsid w:val="006D33CC"/>
    <w:rsid w:val="006E3C23"/>
    <w:rsid w:val="006F01A3"/>
    <w:rsid w:val="00706174"/>
    <w:rsid w:val="007A2FB4"/>
    <w:rsid w:val="007A69AC"/>
    <w:rsid w:val="007C77C5"/>
    <w:rsid w:val="008242F0"/>
    <w:rsid w:val="0084653B"/>
    <w:rsid w:val="008535B2"/>
    <w:rsid w:val="008B3E94"/>
    <w:rsid w:val="008F6DBB"/>
    <w:rsid w:val="0091383D"/>
    <w:rsid w:val="00937013"/>
    <w:rsid w:val="00955F6A"/>
    <w:rsid w:val="00957470"/>
    <w:rsid w:val="009B20B2"/>
    <w:rsid w:val="00A27A97"/>
    <w:rsid w:val="00AD731B"/>
    <w:rsid w:val="00B54697"/>
    <w:rsid w:val="00BD008B"/>
    <w:rsid w:val="00BD15D2"/>
    <w:rsid w:val="00BD3DFF"/>
    <w:rsid w:val="00BD5472"/>
    <w:rsid w:val="00BF364D"/>
    <w:rsid w:val="00C35BD3"/>
    <w:rsid w:val="00C72FFA"/>
    <w:rsid w:val="00CC5299"/>
    <w:rsid w:val="00D218A3"/>
    <w:rsid w:val="00D94BDD"/>
    <w:rsid w:val="00DB7AF9"/>
    <w:rsid w:val="00DC7E08"/>
    <w:rsid w:val="00DD0A6A"/>
    <w:rsid w:val="00DE4889"/>
    <w:rsid w:val="00E26174"/>
    <w:rsid w:val="00E5472B"/>
    <w:rsid w:val="00E54E81"/>
    <w:rsid w:val="00E57C24"/>
    <w:rsid w:val="00E57C42"/>
    <w:rsid w:val="00E84322"/>
    <w:rsid w:val="00E95956"/>
    <w:rsid w:val="00EB3552"/>
    <w:rsid w:val="00EF4E9E"/>
    <w:rsid w:val="00F141E2"/>
    <w:rsid w:val="00F22270"/>
    <w:rsid w:val="00F648ED"/>
    <w:rsid w:val="00F82E8E"/>
    <w:rsid w:val="00F957FA"/>
    <w:rsid w:val="00FB2942"/>
    <w:rsid w:val="00FB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3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171</TotalTime>
  <Pages>16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6655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Owen Tosh (nzx5jd)</cp:lastModifiedBy>
  <cp:revision>15</cp:revision>
  <cp:lastPrinted>2011-03-21T13:34:00Z</cp:lastPrinted>
  <dcterms:created xsi:type="dcterms:W3CDTF">2012-05-01T16:20:00Z</dcterms:created>
  <dcterms:modified xsi:type="dcterms:W3CDTF">2012-05-18T18:15:00Z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Fault Injection</vt:lpwstr>
  </property>
  <property fmtid="{D5CDD505-2E9C-101B-9397-08002B2CF9AE}" pid="3" name="MDDRevNum">
    <vt:lpwstr>2.0</vt:lpwstr>
  </property>
  <property fmtid="{D5CDD505-2E9C-101B-9397-08002B2CF9AE}" pid="4" name="Module Layer">
    <vt:lpwstr>0</vt:lpwstr>
  </property>
  <property fmtid="{D5CDD505-2E9C-101B-9397-08002B2CF9AE}" pid="5" name="Module Name">
    <vt:lpwstr>FltInjection</vt:lpwstr>
  </property>
  <property fmtid="{D5CDD505-2E9C-101B-9397-08002B2CF9AE}" pid="6" name="Product Line">
    <vt:lpwstr>Gen II+ EPS EA3</vt:lpwstr>
  </property>
</Properties>
</file>