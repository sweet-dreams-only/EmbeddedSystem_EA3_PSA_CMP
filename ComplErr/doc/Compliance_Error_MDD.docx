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F1"/>
    <w:rsid w:val="00013A7C"/>
    <w:rsid w:val="00056E09"/>
    <w:rsid w:val="0007001D"/>
    <w:rsid w:val="0007046B"/>
    <w:rsid w:val="000F7608"/>
    <w:rsid w:val="00105C6E"/>
    <w:rsid w:val="001064E6"/>
    <w:rsid w:val="00107819"/>
    <w:rsid w:val="00116136"/>
    <w:rsid w:val="00122954"/>
    <w:rsid w:val="0012592A"/>
    <w:rsid w:val="0013504B"/>
    <w:rsid w:val="00143517"/>
    <w:rsid w:val="00177A61"/>
    <w:rsid w:val="001A50A1"/>
    <w:rsid w:val="001A574F"/>
    <w:rsid w:val="001B12C1"/>
    <w:rsid w:val="001B60DF"/>
    <w:rsid w:val="001F09B2"/>
    <w:rsid w:val="001F3A16"/>
    <w:rsid w:val="001F5DAB"/>
    <w:rsid w:val="0020722A"/>
    <w:rsid w:val="00212DE8"/>
    <w:rsid w:val="002412B7"/>
    <w:rsid w:val="00251AC0"/>
    <w:rsid w:val="0025734D"/>
    <w:rsid w:val="00260BE3"/>
    <w:rsid w:val="00275EC9"/>
    <w:rsid w:val="00276EF8"/>
    <w:rsid w:val="002A269E"/>
    <w:rsid w:val="002A294E"/>
    <w:rsid w:val="002A4D50"/>
    <w:rsid w:val="002C03D8"/>
    <w:rsid w:val="002C552E"/>
    <w:rsid w:val="00315335"/>
    <w:rsid w:val="003223B7"/>
    <w:rsid w:val="003339D8"/>
    <w:rsid w:val="003622C3"/>
    <w:rsid w:val="0037590D"/>
    <w:rsid w:val="00384C02"/>
    <w:rsid w:val="003A6291"/>
    <w:rsid w:val="003B7645"/>
    <w:rsid w:val="003C4D3F"/>
    <w:rsid w:val="003D39B5"/>
    <w:rsid w:val="003E6388"/>
    <w:rsid w:val="003F7A14"/>
    <w:rsid w:val="003F7C65"/>
    <w:rsid w:val="00407DDC"/>
    <w:rsid w:val="004107CD"/>
    <w:rsid w:val="00412BFE"/>
    <w:rsid w:val="004457A0"/>
    <w:rsid w:val="0047533F"/>
    <w:rsid w:val="004A2A6B"/>
    <w:rsid w:val="004A781C"/>
    <w:rsid w:val="004C74D2"/>
    <w:rsid w:val="00510C02"/>
    <w:rsid w:val="00521854"/>
    <w:rsid w:val="005219D0"/>
    <w:rsid w:val="005268E8"/>
    <w:rsid w:val="00536DD3"/>
    <w:rsid w:val="005419E1"/>
    <w:rsid w:val="005677B4"/>
    <w:rsid w:val="00597517"/>
    <w:rsid w:val="005A2AC6"/>
    <w:rsid w:val="005C2D9A"/>
    <w:rsid w:val="005C3B5A"/>
    <w:rsid w:val="005D5FE4"/>
    <w:rsid w:val="005D783D"/>
    <w:rsid w:val="005D7FA5"/>
    <w:rsid w:val="005E3F0A"/>
    <w:rsid w:val="005E5584"/>
    <w:rsid w:val="005F2426"/>
    <w:rsid w:val="006113CE"/>
    <w:rsid w:val="00616853"/>
    <w:rsid w:val="00626F54"/>
    <w:rsid w:val="00674ADF"/>
    <w:rsid w:val="00676838"/>
    <w:rsid w:val="006A000B"/>
    <w:rsid w:val="006A2402"/>
    <w:rsid w:val="006B7C62"/>
    <w:rsid w:val="006D33CC"/>
    <w:rsid w:val="006D7445"/>
    <w:rsid w:val="006F01A3"/>
    <w:rsid w:val="007042ED"/>
    <w:rsid w:val="007043ED"/>
    <w:rsid w:val="0070573A"/>
    <w:rsid w:val="00706174"/>
    <w:rsid w:val="00706B00"/>
    <w:rsid w:val="00756D2D"/>
    <w:rsid w:val="0075736B"/>
    <w:rsid w:val="0076039B"/>
    <w:rsid w:val="00764246"/>
    <w:rsid w:val="0076581A"/>
    <w:rsid w:val="007773F1"/>
    <w:rsid w:val="0078096B"/>
    <w:rsid w:val="007857E8"/>
    <w:rsid w:val="007A69AC"/>
    <w:rsid w:val="007F6FF7"/>
    <w:rsid w:val="0080228E"/>
    <w:rsid w:val="00813B1E"/>
    <w:rsid w:val="00821469"/>
    <w:rsid w:val="008242F0"/>
    <w:rsid w:val="00831944"/>
    <w:rsid w:val="008365C2"/>
    <w:rsid w:val="008467D6"/>
    <w:rsid w:val="0084712E"/>
    <w:rsid w:val="008535B2"/>
    <w:rsid w:val="00856EEC"/>
    <w:rsid w:val="0088777D"/>
    <w:rsid w:val="008B3E94"/>
    <w:rsid w:val="008B726E"/>
    <w:rsid w:val="008C308C"/>
    <w:rsid w:val="008C318E"/>
    <w:rsid w:val="008D666F"/>
    <w:rsid w:val="008F2815"/>
    <w:rsid w:val="008F6DBB"/>
    <w:rsid w:val="008F74DE"/>
    <w:rsid w:val="0090784A"/>
    <w:rsid w:val="00910BF3"/>
    <w:rsid w:val="00922E73"/>
    <w:rsid w:val="00931C02"/>
    <w:rsid w:val="00931CF8"/>
    <w:rsid w:val="00937013"/>
    <w:rsid w:val="0094318C"/>
    <w:rsid w:val="00953AE8"/>
    <w:rsid w:val="00955CA5"/>
    <w:rsid w:val="00955F6A"/>
    <w:rsid w:val="00957470"/>
    <w:rsid w:val="0096434B"/>
    <w:rsid w:val="009A24A6"/>
    <w:rsid w:val="009A2847"/>
    <w:rsid w:val="009B20B2"/>
    <w:rsid w:val="009C2CEC"/>
    <w:rsid w:val="00A145DC"/>
    <w:rsid w:val="00A15C7E"/>
    <w:rsid w:val="00A35EDD"/>
    <w:rsid w:val="00A56739"/>
    <w:rsid w:val="00A61662"/>
    <w:rsid w:val="00A94F93"/>
    <w:rsid w:val="00AA15C6"/>
    <w:rsid w:val="00AA31F7"/>
    <w:rsid w:val="00AB2457"/>
    <w:rsid w:val="00AC7C67"/>
    <w:rsid w:val="00AD44E3"/>
    <w:rsid w:val="00AD731B"/>
    <w:rsid w:val="00B02C75"/>
    <w:rsid w:val="00B107A9"/>
    <w:rsid w:val="00B22B21"/>
    <w:rsid w:val="00B54697"/>
    <w:rsid w:val="00B92F02"/>
    <w:rsid w:val="00BD008B"/>
    <w:rsid w:val="00BD15D2"/>
    <w:rsid w:val="00BD3DFF"/>
    <w:rsid w:val="00BD4C2F"/>
    <w:rsid w:val="00BE2EF6"/>
    <w:rsid w:val="00BE438E"/>
    <w:rsid w:val="00BF364D"/>
    <w:rsid w:val="00BF7D68"/>
    <w:rsid w:val="00C12CB6"/>
    <w:rsid w:val="00C17F09"/>
    <w:rsid w:val="00C20DFA"/>
    <w:rsid w:val="00C35BD3"/>
    <w:rsid w:val="00C51E6E"/>
    <w:rsid w:val="00C72FFA"/>
    <w:rsid w:val="00C93BF1"/>
    <w:rsid w:val="00CA66CB"/>
    <w:rsid w:val="00CB6F5E"/>
    <w:rsid w:val="00CC4659"/>
    <w:rsid w:val="00CC7A21"/>
    <w:rsid w:val="00CF191A"/>
    <w:rsid w:val="00D41CF5"/>
    <w:rsid w:val="00D743FA"/>
    <w:rsid w:val="00D77DDB"/>
    <w:rsid w:val="00D90DFE"/>
    <w:rsid w:val="00D94BDD"/>
    <w:rsid w:val="00DA0335"/>
    <w:rsid w:val="00DB2018"/>
    <w:rsid w:val="00DC7E08"/>
    <w:rsid w:val="00DE4889"/>
    <w:rsid w:val="00DF5D26"/>
    <w:rsid w:val="00DF5E6F"/>
    <w:rsid w:val="00DF796E"/>
    <w:rsid w:val="00E02BEE"/>
    <w:rsid w:val="00E11946"/>
    <w:rsid w:val="00E128A0"/>
    <w:rsid w:val="00E132CE"/>
    <w:rsid w:val="00E13CB2"/>
    <w:rsid w:val="00E352F1"/>
    <w:rsid w:val="00E43C3A"/>
    <w:rsid w:val="00E4402A"/>
    <w:rsid w:val="00E47E09"/>
    <w:rsid w:val="00E52335"/>
    <w:rsid w:val="00E5472B"/>
    <w:rsid w:val="00E57C42"/>
    <w:rsid w:val="00E933ED"/>
    <w:rsid w:val="00E9562D"/>
    <w:rsid w:val="00EA1921"/>
    <w:rsid w:val="00EA7252"/>
    <w:rsid w:val="00EC2047"/>
    <w:rsid w:val="00EF2170"/>
    <w:rsid w:val="00EF4E9E"/>
    <w:rsid w:val="00F06786"/>
    <w:rsid w:val="00F141E2"/>
    <w:rsid w:val="00F52483"/>
    <w:rsid w:val="00F52FF6"/>
    <w:rsid w:val="00F533AB"/>
    <w:rsid w:val="00F648ED"/>
    <w:rsid w:val="00F760F8"/>
    <w:rsid w:val="00F82E8E"/>
    <w:rsid w:val="00F8347C"/>
    <w:rsid w:val="00F957FA"/>
    <w:rsid w:val="00FA51C9"/>
    <w:rsid w:val="00FA6E37"/>
    <w:rsid w:val="00FB2942"/>
    <w:rsid w:val="00FB432D"/>
    <w:rsid w:val="00FE0008"/>
    <w:rsid w:val="00FE3809"/>
    <w:rsid w:val="00F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D6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74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D6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7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z1q07\Document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8A43-0360-4F2B-8D62-107139D0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</TotalTime>
  <Pages>12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Patki, Shriram</cp:lastModifiedBy>
  <cp:revision>3</cp:revision>
  <cp:lastPrinted>2011-03-21T13:34:00Z</cp:lastPrinted>
  <dcterms:created xsi:type="dcterms:W3CDTF">2013-11-04T21:27:00Z</dcterms:created>
  <dcterms:modified xsi:type="dcterms:W3CDTF">2013-11-05T19:22:00Z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Power Limit Function (Current Mode)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PwrLmtFuncCr</vt:lpwstr>
  </property>
  <property fmtid="{D5CDD505-2E9C-101B-9397-08002B2CF9AE}" pid="6" name="Product Line">
    <vt:lpwstr>Gen II+ EPS EA3</vt:lpwstr>
  </property>
</Properties>
</file>