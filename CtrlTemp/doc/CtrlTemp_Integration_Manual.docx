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BE4" w:rsidRDefault="008B0BE4">
      <w:r>
        <w:separator/>
      </w:r>
    </w:p>
  </w:endnote>
  <w:endnote w:type="continuationSeparator" w:id="0">
    <w:p w:rsidR="008B0BE4" w:rsidRDefault="008B0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BE4" w:rsidRDefault="008B0BE4">
      <w:r>
        <w:separator/>
      </w:r>
    </w:p>
  </w:footnote>
  <w:footnote w:type="continuationSeparator" w:id="0">
    <w:p w:rsidR="008B0BE4" w:rsidRDefault="008B0B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206C65">
          <w:pPr>
            <w:pStyle w:val="Header"/>
          </w:pPr>
          <w:proofErr w:type="spellStart"/>
          <w:r>
            <w:t>CtrlTemp</w:t>
          </w:r>
          <w:proofErr w:type="spellEnd"/>
        </w:p>
        <w:p w:rsidR="00DE03FA" w:rsidRDefault="00505BE0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DE03FA">
              <w:t>Gen II+ EPS EA3</w:t>
            </w:r>
          </w:fldSimple>
          <w:r w:rsidR="00DE03FA">
            <w:tab/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Revision:</w:t>
          </w:r>
          <w:r w:rsidR="00F15676">
            <w:t>&lt;</w:t>
          </w:r>
          <w:r w:rsidR="000D28B1">
            <w:t>&gt;</w:t>
          </w:r>
        </w:p>
      </w:tc>
      <w:tc>
        <w:tcPr>
          <w:tcW w:w="1350" w:type="dxa"/>
        </w:tcPr>
        <w:p w:rsidR="00DE03FA" w:rsidRDefault="00206C65">
          <w:pPr>
            <w:pStyle w:val="Header"/>
          </w:pPr>
          <w:r>
            <w:t>1.0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206C65">
          <w:pPr>
            <w:pStyle w:val="Header"/>
          </w:pPr>
          <w:r>
            <w:t>17-Sep-13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206C65">
          <w:pPr>
            <w:pStyle w:val="Header"/>
          </w:pPr>
          <w:r>
            <w:t xml:space="preserve">Kathleen </w:t>
          </w:r>
          <w:proofErr w:type="spellStart"/>
          <w:r>
            <w:t>Creager</w:t>
          </w:r>
          <w:proofErr w:type="spellEnd"/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0B6E2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A522A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2A522A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72C76"/>
    <w:rsid w:val="000A78A4"/>
    <w:rsid w:val="000B6E26"/>
    <w:rsid w:val="000B7B76"/>
    <w:rsid w:val="000C2C6D"/>
    <w:rsid w:val="000D28B1"/>
    <w:rsid w:val="000E1C0D"/>
    <w:rsid w:val="00101096"/>
    <w:rsid w:val="00107819"/>
    <w:rsid w:val="00154889"/>
    <w:rsid w:val="00162F98"/>
    <w:rsid w:val="001719F7"/>
    <w:rsid w:val="00173656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6C65"/>
    <w:rsid w:val="0020722A"/>
    <w:rsid w:val="00251AC0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A522A"/>
    <w:rsid w:val="002B792F"/>
    <w:rsid w:val="002B7B9F"/>
    <w:rsid w:val="002C03D8"/>
    <w:rsid w:val="00315335"/>
    <w:rsid w:val="0034046E"/>
    <w:rsid w:val="00347B0F"/>
    <w:rsid w:val="00353877"/>
    <w:rsid w:val="0036693A"/>
    <w:rsid w:val="0037668F"/>
    <w:rsid w:val="003C4D3F"/>
    <w:rsid w:val="003D7910"/>
    <w:rsid w:val="003F5475"/>
    <w:rsid w:val="00416335"/>
    <w:rsid w:val="004527BC"/>
    <w:rsid w:val="00477FF8"/>
    <w:rsid w:val="004825AF"/>
    <w:rsid w:val="004A30FB"/>
    <w:rsid w:val="004A781C"/>
    <w:rsid w:val="004F5328"/>
    <w:rsid w:val="00505BE0"/>
    <w:rsid w:val="00510DCD"/>
    <w:rsid w:val="00515922"/>
    <w:rsid w:val="00546E14"/>
    <w:rsid w:val="00553AD1"/>
    <w:rsid w:val="00556D14"/>
    <w:rsid w:val="00560FA0"/>
    <w:rsid w:val="00567517"/>
    <w:rsid w:val="00586241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37A6"/>
    <w:rsid w:val="007A69AC"/>
    <w:rsid w:val="007B76C3"/>
    <w:rsid w:val="007C4C59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0BE4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87833"/>
    <w:rsid w:val="009B20B2"/>
    <w:rsid w:val="009C1FC9"/>
    <w:rsid w:val="009E65F9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66C26"/>
    <w:rsid w:val="00E706BE"/>
    <w:rsid w:val="00E76D9B"/>
    <w:rsid w:val="00E91ADF"/>
    <w:rsid w:val="00EA783D"/>
    <w:rsid w:val="00ED15E6"/>
    <w:rsid w:val="00EE5444"/>
    <w:rsid w:val="00F122CF"/>
    <w:rsid w:val="00F15676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764E0-9AA3-4687-8752-02F287D92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9</TotalTime>
  <Pages>7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4329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Creager, Kathleen</cp:lastModifiedBy>
  <cp:revision>4</cp:revision>
  <cp:lastPrinted>2011-03-21T13:34:00Z</cp:lastPrinted>
  <dcterms:created xsi:type="dcterms:W3CDTF">2013-09-17T20:41:00Z</dcterms:created>
  <dcterms:modified xsi:type="dcterms:W3CDTF">2013-09-17T20:52:00Z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