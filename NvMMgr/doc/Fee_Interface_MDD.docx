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FFDE91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2789"/>
    <w:rsid w:val="00005EE6"/>
    <w:rsid w:val="0003115F"/>
    <w:rsid w:val="00057B57"/>
    <w:rsid w:val="0006579E"/>
    <w:rsid w:val="00107819"/>
    <w:rsid w:val="0011759C"/>
    <w:rsid w:val="00141027"/>
    <w:rsid w:val="001673E6"/>
    <w:rsid w:val="00171F5A"/>
    <w:rsid w:val="00193CD5"/>
    <w:rsid w:val="001A574F"/>
    <w:rsid w:val="001B60DF"/>
    <w:rsid w:val="001E17A3"/>
    <w:rsid w:val="001F09B2"/>
    <w:rsid w:val="0020722A"/>
    <w:rsid w:val="002075D0"/>
    <w:rsid w:val="00251AC0"/>
    <w:rsid w:val="00255E15"/>
    <w:rsid w:val="00270133"/>
    <w:rsid w:val="002A0D91"/>
    <w:rsid w:val="002C03D8"/>
    <w:rsid w:val="002C5784"/>
    <w:rsid w:val="002F3A0F"/>
    <w:rsid w:val="00315335"/>
    <w:rsid w:val="003860BB"/>
    <w:rsid w:val="003C1AAB"/>
    <w:rsid w:val="003C4D3F"/>
    <w:rsid w:val="003D4DD5"/>
    <w:rsid w:val="0045246D"/>
    <w:rsid w:val="004A781C"/>
    <w:rsid w:val="004F32AE"/>
    <w:rsid w:val="004F74BF"/>
    <w:rsid w:val="00532D49"/>
    <w:rsid w:val="005469AD"/>
    <w:rsid w:val="0055178E"/>
    <w:rsid w:val="005A5205"/>
    <w:rsid w:val="005C37E8"/>
    <w:rsid w:val="005D5FE4"/>
    <w:rsid w:val="00616853"/>
    <w:rsid w:val="00654AE7"/>
    <w:rsid w:val="00674ADF"/>
    <w:rsid w:val="006D33CC"/>
    <w:rsid w:val="006D7569"/>
    <w:rsid w:val="006E3AF1"/>
    <w:rsid w:val="006E7793"/>
    <w:rsid w:val="006F01A3"/>
    <w:rsid w:val="00700B48"/>
    <w:rsid w:val="00706174"/>
    <w:rsid w:val="007A69AC"/>
    <w:rsid w:val="007F03EB"/>
    <w:rsid w:val="008242F0"/>
    <w:rsid w:val="00843747"/>
    <w:rsid w:val="008535B2"/>
    <w:rsid w:val="008602B4"/>
    <w:rsid w:val="00883201"/>
    <w:rsid w:val="008872F8"/>
    <w:rsid w:val="008B3E94"/>
    <w:rsid w:val="008F6DBB"/>
    <w:rsid w:val="00921A0A"/>
    <w:rsid w:val="00937013"/>
    <w:rsid w:val="00955F6A"/>
    <w:rsid w:val="00957470"/>
    <w:rsid w:val="0096743B"/>
    <w:rsid w:val="009B20B2"/>
    <w:rsid w:val="009E7692"/>
    <w:rsid w:val="009F009D"/>
    <w:rsid w:val="00A13D15"/>
    <w:rsid w:val="00AD731B"/>
    <w:rsid w:val="00AF26F9"/>
    <w:rsid w:val="00B00237"/>
    <w:rsid w:val="00B23360"/>
    <w:rsid w:val="00B42B52"/>
    <w:rsid w:val="00B54697"/>
    <w:rsid w:val="00B923F7"/>
    <w:rsid w:val="00B96934"/>
    <w:rsid w:val="00BA7A9B"/>
    <w:rsid w:val="00BD008B"/>
    <w:rsid w:val="00BD15D2"/>
    <w:rsid w:val="00BD3DFF"/>
    <w:rsid w:val="00BF364D"/>
    <w:rsid w:val="00C12789"/>
    <w:rsid w:val="00C35BD3"/>
    <w:rsid w:val="00C72FFA"/>
    <w:rsid w:val="00C96C9D"/>
    <w:rsid w:val="00CC54A6"/>
    <w:rsid w:val="00CD43E6"/>
    <w:rsid w:val="00D04AA1"/>
    <w:rsid w:val="00D04B39"/>
    <w:rsid w:val="00D70991"/>
    <w:rsid w:val="00D94BDD"/>
    <w:rsid w:val="00DA379D"/>
    <w:rsid w:val="00DC7E08"/>
    <w:rsid w:val="00DE4889"/>
    <w:rsid w:val="00E03916"/>
    <w:rsid w:val="00E5472B"/>
    <w:rsid w:val="00E57C42"/>
    <w:rsid w:val="00E816F1"/>
    <w:rsid w:val="00EE666E"/>
    <w:rsid w:val="00F051C9"/>
    <w:rsid w:val="00F40139"/>
    <w:rsid w:val="00F52A22"/>
    <w:rsid w:val="00F648ED"/>
    <w:rsid w:val="00F82E8E"/>
    <w:rsid w:val="00F957FA"/>
    <w:rsid w:val="00FA737D"/>
    <w:rsid w:val="00FB2942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9D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ing4Char">
    <w:name w:val="Heading 4 Char"/>
    <w:basedOn w:val="DefaultParagraphFont"/>
    <w:link w:val="Heading4"/>
    <w:rsid w:val="00C96C9D"/>
    <w:rPr>
      <w:rFonts w:ascii="Arial" w:hAnsi="Arial"/>
      <w:b/>
      <w:sz w:val="24"/>
    </w:rPr>
  </w:style>
  <w:style w:type="character" w:customStyle="1" w:styleId="Heading5Char">
    <w:name w:val="Heading 5 Char"/>
    <w:basedOn w:val="DefaultParagraphFont"/>
    <w:link w:val="Heading5"/>
    <w:rsid w:val="00C96C9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9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zgng4\Desktop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</Template>
  <TotalTime>411</TotalTime>
  <Pages>26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12351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Lucas Wendling</dc:creator>
  <cp:keywords/>
  <dc:description/>
  <cp:lastModifiedBy>Windows User</cp:lastModifiedBy>
  <cp:revision>44</cp:revision>
  <cp:lastPrinted>2011-03-21T13:34:00Z</cp:lastPrinted>
  <dcterms:created xsi:type="dcterms:W3CDTF">2013-07-15T13:07:00Z</dcterms:created>
  <dcterms:modified xsi:type="dcterms:W3CDTF">2015-01-28T13:39:00Z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Fee Interface</vt:lpwstr>
  </property>
  <property fmtid="{D5CDD505-2E9C-101B-9397-08002B2CF9AE}" pid="3" name="MDDRevNum">
    <vt:lpwstr>1.1.1</vt:lpwstr>
  </property>
  <property fmtid="{D5CDD505-2E9C-101B-9397-08002B2CF9AE}" pid="4" name="Module Layer">
    <vt:lpwstr>0</vt:lpwstr>
  </property>
  <property fmtid="{D5CDD505-2E9C-101B-9397-08002B2CF9AE}" pid="5" name="Module Name">
    <vt:lpwstr>FeeIf</vt:lpwstr>
  </property>
  <property fmtid="{D5CDD505-2E9C-101B-9397-08002B2CF9AE}" pid="6" name="Product Line">
    <vt:lpwstr>Gen II+ EPS EA3</vt:lpwstr>
  </property>
</Properties>
</file>