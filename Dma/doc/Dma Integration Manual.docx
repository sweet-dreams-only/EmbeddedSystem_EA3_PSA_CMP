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293F4A"/>
    <w:multiLevelType w:val="hybridMultilevel"/>
    <w:tmpl w:val="65AE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652A0"/>
    <w:rsid w:val="00072C76"/>
    <w:rsid w:val="00092535"/>
    <w:rsid w:val="000A78A4"/>
    <w:rsid w:val="000B6E26"/>
    <w:rsid w:val="000B7B76"/>
    <w:rsid w:val="000C2C6D"/>
    <w:rsid w:val="000D28B1"/>
    <w:rsid w:val="000D29D0"/>
    <w:rsid w:val="000E1C0D"/>
    <w:rsid w:val="00101096"/>
    <w:rsid w:val="00107819"/>
    <w:rsid w:val="0011491C"/>
    <w:rsid w:val="00122A8B"/>
    <w:rsid w:val="00154889"/>
    <w:rsid w:val="00161439"/>
    <w:rsid w:val="00162F98"/>
    <w:rsid w:val="001719F7"/>
    <w:rsid w:val="00171CDA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42798"/>
    <w:rsid w:val="00251AC0"/>
    <w:rsid w:val="00260F90"/>
    <w:rsid w:val="00264E9B"/>
    <w:rsid w:val="002651B5"/>
    <w:rsid w:val="00274532"/>
    <w:rsid w:val="00275B51"/>
    <w:rsid w:val="00282852"/>
    <w:rsid w:val="00285CB3"/>
    <w:rsid w:val="00293FE2"/>
    <w:rsid w:val="00295CD1"/>
    <w:rsid w:val="00297784"/>
    <w:rsid w:val="002B38F4"/>
    <w:rsid w:val="002B792F"/>
    <w:rsid w:val="002B7B9F"/>
    <w:rsid w:val="002C03D8"/>
    <w:rsid w:val="002D474A"/>
    <w:rsid w:val="002D7ED2"/>
    <w:rsid w:val="003038F4"/>
    <w:rsid w:val="00315335"/>
    <w:rsid w:val="00323627"/>
    <w:rsid w:val="0034046E"/>
    <w:rsid w:val="00347B0F"/>
    <w:rsid w:val="00353877"/>
    <w:rsid w:val="0036693A"/>
    <w:rsid w:val="0037668F"/>
    <w:rsid w:val="003A41D5"/>
    <w:rsid w:val="003B2CDA"/>
    <w:rsid w:val="003C4D3F"/>
    <w:rsid w:val="003C7C62"/>
    <w:rsid w:val="003D39C3"/>
    <w:rsid w:val="003D7910"/>
    <w:rsid w:val="003F5475"/>
    <w:rsid w:val="00416335"/>
    <w:rsid w:val="00436BEE"/>
    <w:rsid w:val="004527BC"/>
    <w:rsid w:val="00475C2F"/>
    <w:rsid w:val="00477FF8"/>
    <w:rsid w:val="00482266"/>
    <w:rsid w:val="004825AF"/>
    <w:rsid w:val="00483A8E"/>
    <w:rsid w:val="004A30FB"/>
    <w:rsid w:val="004A781C"/>
    <w:rsid w:val="004B50EC"/>
    <w:rsid w:val="004C13E6"/>
    <w:rsid w:val="004F5328"/>
    <w:rsid w:val="00510DCD"/>
    <w:rsid w:val="00512937"/>
    <w:rsid w:val="00515922"/>
    <w:rsid w:val="00515E32"/>
    <w:rsid w:val="00546E14"/>
    <w:rsid w:val="005538D2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278BE"/>
    <w:rsid w:val="00641974"/>
    <w:rsid w:val="006451C3"/>
    <w:rsid w:val="00651481"/>
    <w:rsid w:val="006524C1"/>
    <w:rsid w:val="006549E5"/>
    <w:rsid w:val="00674ADF"/>
    <w:rsid w:val="006768B8"/>
    <w:rsid w:val="00683DCF"/>
    <w:rsid w:val="006962A8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22B67"/>
    <w:rsid w:val="00731BE2"/>
    <w:rsid w:val="00732C30"/>
    <w:rsid w:val="00757049"/>
    <w:rsid w:val="0076047D"/>
    <w:rsid w:val="00783C14"/>
    <w:rsid w:val="007A37A6"/>
    <w:rsid w:val="007A69AC"/>
    <w:rsid w:val="007B76C3"/>
    <w:rsid w:val="007C1AB2"/>
    <w:rsid w:val="007C4C59"/>
    <w:rsid w:val="007D5DA3"/>
    <w:rsid w:val="007D72DE"/>
    <w:rsid w:val="007E4A80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45F4"/>
    <w:rsid w:val="008C5D9C"/>
    <w:rsid w:val="008C65EB"/>
    <w:rsid w:val="008C6C35"/>
    <w:rsid w:val="008D2035"/>
    <w:rsid w:val="008E2475"/>
    <w:rsid w:val="008F38FB"/>
    <w:rsid w:val="008F6DBB"/>
    <w:rsid w:val="00900B9A"/>
    <w:rsid w:val="009116CF"/>
    <w:rsid w:val="00916B39"/>
    <w:rsid w:val="00916CCB"/>
    <w:rsid w:val="0092194D"/>
    <w:rsid w:val="00932C7E"/>
    <w:rsid w:val="00937013"/>
    <w:rsid w:val="00941CFE"/>
    <w:rsid w:val="00942F40"/>
    <w:rsid w:val="0095084A"/>
    <w:rsid w:val="00955F6A"/>
    <w:rsid w:val="00957470"/>
    <w:rsid w:val="00957F51"/>
    <w:rsid w:val="00987833"/>
    <w:rsid w:val="009B20B2"/>
    <w:rsid w:val="009C1FC9"/>
    <w:rsid w:val="009C5FA7"/>
    <w:rsid w:val="009E65F9"/>
    <w:rsid w:val="00A030E5"/>
    <w:rsid w:val="00A03FE3"/>
    <w:rsid w:val="00A07DCA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A66D9"/>
    <w:rsid w:val="00AD1332"/>
    <w:rsid w:val="00AD699E"/>
    <w:rsid w:val="00AD731B"/>
    <w:rsid w:val="00AE4F56"/>
    <w:rsid w:val="00AF0E90"/>
    <w:rsid w:val="00AF3F7D"/>
    <w:rsid w:val="00B21FBF"/>
    <w:rsid w:val="00B25A73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D72B1"/>
    <w:rsid w:val="00BE0AEC"/>
    <w:rsid w:val="00BE75C6"/>
    <w:rsid w:val="00BF364D"/>
    <w:rsid w:val="00C141E6"/>
    <w:rsid w:val="00C219AA"/>
    <w:rsid w:val="00C31D71"/>
    <w:rsid w:val="00C321D4"/>
    <w:rsid w:val="00C35BD3"/>
    <w:rsid w:val="00C36EC8"/>
    <w:rsid w:val="00C40540"/>
    <w:rsid w:val="00C41C17"/>
    <w:rsid w:val="00C512F1"/>
    <w:rsid w:val="00C5239A"/>
    <w:rsid w:val="00C72FFA"/>
    <w:rsid w:val="00C82033"/>
    <w:rsid w:val="00C85C84"/>
    <w:rsid w:val="00C918D1"/>
    <w:rsid w:val="00CA3406"/>
    <w:rsid w:val="00CA5078"/>
    <w:rsid w:val="00CC05FD"/>
    <w:rsid w:val="00CC43B5"/>
    <w:rsid w:val="00CD738B"/>
    <w:rsid w:val="00CE11E5"/>
    <w:rsid w:val="00CE642A"/>
    <w:rsid w:val="00D032B3"/>
    <w:rsid w:val="00D174F8"/>
    <w:rsid w:val="00D2378A"/>
    <w:rsid w:val="00D65A4D"/>
    <w:rsid w:val="00D70AF3"/>
    <w:rsid w:val="00D7320F"/>
    <w:rsid w:val="00D73EE5"/>
    <w:rsid w:val="00D76462"/>
    <w:rsid w:val="00D77689"/>
    <w:rsid w:val="00D86173"/>
    <w:rsid w:val="00D94BDD"/>
    <w:rsid w:val="00D9560D"/>
    <w:rsid w:val="00DA07EB"/>
    <w:rsid w:val="00DC10CD"/>
    <w:rsid w:val="00DC2EA5"/>
    <w:rsid w:val="00DC7E08"/>
    <w:rsid w:val="00DD2917"/>
    <w:rsid w:val="00DD6CAA"/>
    <w:rsid w:val="00DE03FA"/>
    <w:rsid w:val="00DE4889"/>
    <w:rsid w:val="00E16F5B"/>
    <w:rsid w:val="00E17CA7"/>
    <w:rsid w:val="00E2041D"/>
    <w:rsid w:val="00E30F76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9788F"/>
    <w:rsid w:val="00EA783D"/>
    <w:rsid w:val="00ED15E6"/>
    <w:rsid w:val="00EE0C54"/>
    <w:rsid w:val="00EE41BA"/>
    <w:rsid w:val="00EE5444"/>
    <w:rsid w:val="00F122CF"/>
    <w:rsid w:val="00F15676"/>
    <w:rsid w:val="00F22BEA"/>
    <w:rsid w:val="00F33F14"/>
    <w:rsid w:val="00F50821"/>
    <w:rsid w:val="00F5400F"/>
    <w:rsid w:val="00F638B9"/>
    <w:rsid w:val="00F648ED"/>
    <w:rsid w:val="00F64CF7"/>
    <w:rsid w:val="00F80F31"/>
    <w:rsid w:val="00F82E8E"/>
    <w:rsid w:val="00F94A73"/>
    <w:rsid w:val="00F95114"/>
    <w:rsid w:val="00F957FA"/>
    <w:rsid w:val="00F96E52"/>
    <w:rsid w:val="00FA59F3"/>
    <w:rsid w:val="00FB2942"/>
    <w:rsid w:val="00FB432D"/>
    <w:rsid w:val="00FB7571"/>
    <w:rsid w:val="00FC7E15"/>
    <w:rsid w:val="00FE51D8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6B01C-CAA7-4F5E-9D7B-E79B248E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304</TotalTime>
  <Pages>13</Pages>
  <Words>2149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14372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Thundathil, Jayakrishnan</cp:lastModifiedBy>
  <cp:revision>13</cp:revision>
  <cp:lastPrinted>2011-03-21T13:34:00Z</cp:lastPrinted>
  <dcterms:created xsi:type="dcterms:W3CDTF">2014-04-29T14:22:00Z</dcterms:created>
  <dcterms:modified xsi:type="dcterms:W3CDTF">2015-09-24T18:33:00Z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