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C417063"/>
    <w:multiLevelType w:val="hybridMultilevel"/>
    <w:tmpl w:val="B802D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3"/>
  </w:num>
  <w:num w:numId="9">
    <w:abstractNumId w:val="8"/>
  </w:num>
  <w:num w:numId="10">
    <w:abstractNumId w:val="7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attachedTemplate r:id="rId1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416DE"/>
    <w:rsid w:val="0004624B"/>
    <w:rsid w:val="000521E3"/>
    <w:rsid w:val="000819C1"/>
    <w:rsid w:val="000D218E"/>
    <w:rsid w:val="00107819"/>
    <w:rsid w:val="001613DC"/>
    <w:rsid w:val="00177741"/>
    <w:rsid w:val="001A574F"/>
    <w:rsid w:val="001B1FAB"/>
    <w:rsid w:val="001B60DF"/>
    <w:rsid w:val="001C3B4C"/>
    <w:rsid w:val="001F09B2"/>
    <w:rsid w:val="0020722A"/>
    <w:rsid w:val="00251AC0"/>
    <w:rsid w:val="00272CD1"/>
    <w:rsid w:val="002C03D8"/>
    <w:rsid w:val="00315335"/>
    <w:rsid w:val="003C4D3F"/>
    <w:rsid w:val="004A781C"/>
    <w:rsid w:val="00517C2C"/>
    <w:rsid w:val="0053581F"/>
    <w:rsid w:val="00590E26"/>
    <w:rsid w:val="005966EF"/>
    <w:rsid w:val="005A237B"/>
    <w:rsid w:val="005B250B"/>
    <w:rsid w:val="005D5FE4"/>
    <w:rsid w:val="00616853"/>
    <w:rsid w:val="00674ADF"/>
    <w:rsid w:val="006A4F4F"/>
    <w:rsid w:val="006C4192"/>
    <w:rsid w:val="006D33CC"/>
    <w:rsid w:val="006F01A3"/>
    <w:rsid w:val="00700B62"/>
    <w:rsid w:val="00706174"/>
    <w:rsid w:val="007A69AC"/>
    <w:rsid w:val="007B4564"/>
    <w:rsid w:val="008242F0"/>
    <w:rsid w:val="008535B2"/>
    <w:rsid w:val="008B3E94"/>
    <w:rsid w:val="008C1917"/>
    <w:rsid w:val="008D161E"/>
    <w:rsid w:val="008F6DBB"/>
    <w:rsid w:val="00937013"/>
    <w:rsid w:val="00955F6A"/>
    <w:rsid w:val="00957470"/>
    <w:rsid w:val="009B20B2"/>
    <w:rsid w:val="00A416DE"/>
    <w:rsid w:val="00A54F52"/>
    <w:rsid w:val="00AD731B"/>
    <w:rsid w:val="00B510FF"/>
    <w:rsid w:val="00B54697"/>
    <w:rsid w:val="00BD008B"/>
    <w:rsid w:val="00BD15D2"/>
    <w:rsid w:val="00BD3DFF"/>
    <w:rsid w:val="00BF364D"/>
    <w:rsid w:val="00C35BD3"/>
    <w:rsid w:val="00C72FFA"/>
    <w:rsid w:val="00D05956"/>
    <w:rsid w:val="00D51ADB"/>
    <w:rsid w:val="00D94BDD"/>
    <w:rsid w:val="00DC7E08"/>
    <w:rsid w:val="00DE4889"/>
    <w:rsid w:val="00E5472B"/>
    <w:rsid w:val="00E57C42"/>
    <w:rsid w:val="00E72761"/>
    <w:rsid w:val="00EA60CA"/>
    <w:rsid w:val="00F648ED"/>
    <w:rsid w:val="00F76719"/>
    <w:rsid w:val="00F77F79"/>
    <w:rsid w:val="00F82E8E"/>
    <w:rsid w:val="00F957FA"/>
    <w:rsid w:val="00FB2942"/>
    <w:rsid w:val="00FB432D"/>
    <w:rsid w:val="00FE0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013"/>
    <w:pPr>
      <w:spacing w:after="120"/>
    </w:pPr>
  </w:style>
  <w:style w:type="paragraph" w:styleId="Heading1">
    <w:name w:val="heading 1"/>
    <w:basedOn w:val="Normal"/>
    <w:next w:val="Normal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937013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ListParagraph">
    <w:name w:val="List Paragraph"/>
    <w:basedOn w:val="Normal"/>
    <w:uiPriority w:val="34"/>
    <w:qFormat/>
    <w:rsid w:val="00F77F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161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6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nzx5jd\Desktop\Templates\MDD%20Template%20EA3.dotx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EA3.dotx</Template>
  <TotalTime>27</TotalTime>
  <Pages>1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5590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Owen Tosh (nzx5jd)</dc:creator>
  <cp:keywords/>
  <dc:description/>
  <cp:lastModifiedBy>Owen Tosh (nzx5jd)</cp:lastModifiedBy>
  <cp:revision>4</cp:revision>
  <cp:lastPrinted>2011-03-21T13:34:00Z</cp:lastPrinted>
  <dcterms:created xsi:type="dcterms:W3CDTF">2012-01-25T14:38:00Z</dcterms:created>
  <dcterms:modified xsi:type="dcterms:W3CDTF">2012-01-25T15:04:00Z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Quadrant Detection</vt:lpwstr>
  </property>
  <property fmtid="{D5CDD505-2E9C-101B-9397-08002B2CF9AE}" pid="3" name="MDDRevNum">
    <vt:lpwstr>2.0</vt:lpwstr>
  </property>
  <property fmtid="{D5CDD505-2E9C-101B-9397-08002B2CF9AE}" pid="4" name="Module Layer">
    <vt:lpwstr>0</vt:lpwstr>
  </property>
  <property fmtid="{D5CDD505-2E9C-101B-9397-08002B2CF9AE}" pid="5" name="Module Name">
    <vt:lpwstr>QuadDet</vt:lpwstr>
  </property>
  <property fmtid="{D5CDD505-2E9C-101B-9397-08002B2CF9AE}" pid="6" name="Product Line">
    <vt:lpwstr>Gen II+ EPS EA3</vt:lpwstr>
  </property>
</Properties>
</file>