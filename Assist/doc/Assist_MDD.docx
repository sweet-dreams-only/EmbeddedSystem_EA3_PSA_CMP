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attachedTemplate r:id="rId1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6BF9"/>
    <w:rsid w:val="00004FE6"/>
    <w:rsid w:val="000110C3"/>
    <w:rsid w:val="00014090"/>
    <w:rsid w:val="00014676"/>
    <w:rsid w:val="00033DDE"/>
    <w:rsid w:val="00036BF9"/>
    <w:rsid w:val="0004054A"/>
    <w:rsid w:val="00057045"/>
    <w:rsid w:val="000761A9"/>
    <w:rsid w:val="00090B38"/>
    <w:rsid w:val="000A2963"/>
    <w:rsid w:val="000A3C64"/>
    <w:rsid w:val="000B0418"/>
    <w:rsid w:val="000B1ED1"/>
    <w:rsid w:val="000B62CD"/>
    <w:rsid w:val="000C1B62"/>
    <w:rsid w:val="000D55CA"/>
    <w:rsid w:val="000E3E07"/>
    <w:rsid w:val="000F4639"/>
    <w:rsid w:val="00100E65"/>
    <w:rsid w:val="001068BC"/>
    <w:rsid w:val="00106A51"/>
    <w:rsid w:val="001363D5"/>
    <w:rsid w:val="00146A57"/>
    <w:rsid w:val="0016381F"/>
    <w:rsid w:val="00165ABF"/>
    <w:rsid w:val="001726B0"/>
    <w:rsid w:val="0018791D"/>
    <w:rsid w:val="0019148E"/>
    <w:rsid w:val="001916F3"/>
    <w:rsid w:val="00193FA8"/>
    <w:rsid w:val="001A44C3"/>
    <w:rsid w:val="001B5600"/>
    <w:rsid w:val="00206BC2"/>
    <w:rsid w:val="00206D02"/>
    <w:rsid w:val="00216CE2"/>
    <w:rsid w:val="00222D34"/>
    <w:rsid w:val="00251895"/>
    <w:rsid w:val="002756E8"/>
    <w:rsid w:val="00280DEA"/>
    <w:rsid w:val="002B2008"/>
    <w:rsid w:val="002B4097"/>
    <w:rsid w:val="002C0F12"/>
    <w:rsid w:val="002D3128"/>
    <w:rsid w:val="002D5CA9"/>
    <w:rsid w:val="002E389E"/>
    <w:rsid w:val="002E793C"/>
    <w:rsid w:val="002F3421"/>
    <w:rsid w:val="00301226"/>
    <w:rsid w:val="003165B3"/>
    <w:rsid w:val="0033258B"/>
    <w:rsid w:val="003333AE"/>
    <w:rsid w:val="00334A43"/>
    <w:rsid w:val="0034133D"/>
    <w:rsid w:val="00342286"/>
    <w:rsid w:val="00360CD8"/>
    <w:rsid w:val="003814BB"/>
    <w:rsid w:val="003A63B7"/>
    <w:rsid w:val="003B444F"/>
    <w:rsid w:val="003C0F24"/>
    <w:rsid w:val="003C1B7B"/>
    <w:rsid w:val="003C2BDE"/>
    <w:rsid w:val="003C707A"/>
    <w:rsid w:val="003D0990"/>
    <w:rsid w:val="003D2E59"/>
    <w:rsid w:val="003F2C03"/>
    <w:rsid w:val="00401FD7"/>
    <w:rsid w:val="004131B6"/>
    <w:rsid w:val="00415C92"/>
    <w:rsid w:val="00417293"/>
    <w:rsid w:val="004324BF"/>
    <w:rsid w:val="00434911"/>
    <w:rsid w:val="00441B08"/>
    <w:rsid w:val="004433D0"/>
    <w:rsid w:val="004462F4"/>
    <w:rsid w:val="004571EE"/>
    <w:rsid w:val="00472396"/>
    <w:rsid w:val="00481D4F"/>
    <w:rsid w:val="00483180"/>
    <w:rsid w:val="004865B2"/>
    <w:rsid w:val="00490E29"/>
    <w:rsid w:val="004965E7"/>
    <w:rsid w:val="004B04CB"/>
    <w:rsid w:val="004B3DB3"/>
    <w:rsid w:val="004B4DD9"/>
    <w:rsid w:val="004F1B1F"/>
    <w:rsid w:val="004F23CA"/>
    <w:rsid w:val="00521667"/>
    <w:rsid w:val="00526660"/>
    <w:rsid w:val="00536E50"/>
    <w:rsid w:val="005533F1"/>
    <w:rsid w:val="00557C9B"/>
    <w:rsid w:val="0057015B"/>
    <w:rsid w:val="005A5BB5"/>
    <w:rsid w:val="005A7FEE"/>
    <w:rsid w:val="005D63C6"/>
    <w:rsid w:val="005E47AA"/>
    <w:rsid w:val="005E7FC3"/>
    <w:rsid w:val="005F559B"/>
    <w:rsid w:val="00601D11"/>
    <w:rsid w:val="006432FE"/>
    <w:rsid w:val="00643499"/>
    <w:rsid w:val="00643FB1"/>
    <w:rsid w:val="006452EC"/>
    <w:rsid w:val="00657A88"/>
    <w:rsid w:val="006646C8"/>
    <w:rsid w:val="00675F77"/>
    <w:rsid w:val="00694230"/>
    <w:rsid w:val="00694B45"/>
    <w:rsid w:val="00695186"/>
    <w:rsid w:val="006B5009"/>
    <w:rsid w:val="006C0589"/>
    <w:rsid w:val="00714F19"/>
    <w:rsid w:val="007160DB"/>
    <w:rsid w:val="00725C1D"/>
    <w:rsid w:val="007267F8"/>
    <w:rsid w:val="00735EF9"/>
    <w:rsid w:val="00741127"/>
    <w:rsid w:val="00745CC7"/>
    <w:rsid w:val="00766565"/>
    <w:rsid w:val="00772A00"/>
    <w:rsid w:val="007822AF"/>
    <w:rsid w:val="007852B8"/>
    <w:rsid w:val="00785FAC"/>
    <w:rsid w:val="007978DD"/>
    <w:rsid w:val="007A62FF"/>
    <w:rsid w:val="007B2CAF"/>
    <w:rsid w:val="007B4DD7"/>
    <w:rsid w:val="007D5FE7"/>
    <w:rsid w:val="00801206"/>
    <w:rsid w:val="008076E5"/>
    <w:rsid w:val="008113F8"/>
    <w:rsid w:val="008324A4"/>
    <w:rsid w:val="008370B7"/>
    <w:rsid w:val="00841218"/>
    <w:rsid w:val="00850CEA"/>
    <w:rsid w:val="00851143"/>
    <w:rsid w:val="00860191"/>
    <w:rsid w:val="00885D71"/>
    <w:rsid w:val="00892AAC"/>
    <w:rsid w:val="00894F7B"/>
    <w:rsid w:val="008B2DEA"/>
    <w:rsid w:val="008B5712"/>
    <w:rsid w:val="008C3C90"/>
    <w:rsid w:val="008E2BD7"/>
    <w:rsid w:val="008F2A26"/>
    <w:rsid w:val="009130DD"/>
    <w:rsid w:val="0094371C"/>
    <w:rsid w:val="009464F5"/>
    <w:rsid w:val="0095321A"/>
    <w:rsid w:val="009553C8"/>
    <w:rsid w:val="009656F9"/>
    <w:rsid w:val="009716C6"/>
    <w:rsid w:val="009721F0"/>
    <w:rsid w:val="009772EE"/>
    <w:rsid w:val="00982E48"/>
    <w:rsid w:val="00984165"/>
    <w:rsid w:val="009850D2"/>
    <w:rsid w:val="009865C5"/>
    <w:rsid w:val="009B2467"/>
    <w:rsid w:val="009B6430"/>
    <w:rsid w:val="009B6474"/>
    <w:rsid w:val="009B6B73"/>
    <w:rsid w:val="009D0706"/>
    <w:rsid w:val="009F55EE"/>
    <w:rsid w:val="009F66A3"/>
    <w:rsid w:val="009F6A56"/>
    <w:rsid w:val="00A06E33"/>
    <w:rsid w:val="00A1678B"/>
    <w:rsid w:val="00A24C6B"/>
    <w:rsid w:val="00A31475"/>
    <w:rsid w:val="00A37DE5"/>
    <w:rsid w:val="00A44395"/>
    <w:rsid w:val="00A840F6"/>
    <w:rsid w:val="00A93E3E"/>
    <w:rsid w:val="00A94991"/>
    <w:rsid w:val="00AB21DD"/>
    <w:rsid w:val="00AB4BF8"/>
    <w:rsid w:val="00AB67CB"/>
    <w:rsid w:val="00AE70D1"/>
    <w:rsid w:val="00B00BA5"/>
    <w:rsid w:val="00B01506"/>
    <w:rsid w:val="00B02547"/>
    <w:rsid w:val="00B07361"/>
    <w:rsid w:val="00B24666"/>
    <w:rsid w:val="00B51AE3"/>
    <w:rsid w:val="00B57A7D"/>
    <w:rsid w:val="00B7550E"/>
    <w:rsid w:val="00BB260E"/>
    <w:rsid w:val="00BB4A4C"/>
    <w:rsid w:val="00BD492F"/>
    <w:rsid w:val="00BD59F3"/>
    <w:rsid w:val="00BE1314"/>
    <w:rsid w:val="00BF5D5D"/>
    <w:rsid w:val="00C013EE"/>
    <w:rsid w:val="00C02571"/>
    <w:rsid w:val="00C3185A"/>
    <w:rsid w:val="00C32A3A"/>
    <w:rsid w:val="00C578B6"/>
    <w:rsid w:val="00C63539"/>
    <w:rsid w:val="00C65676"/>
    <w:rsid w:val="00C673EA"/>
    <w:rsid w:val="00C67707"/>
    <w:rsid w:val="00C738A1"/>
    <w:rsid w:val="00CA1457"/>
    <w:rsid w:val="00CA2463"/>
    <w:rsid w:val="00CA28FB"/>
    <w:rsid w:val="00CA3BEB"/>
    <w:rsid w:val="00CC3850"/>
    <w:rsid w:val="00CD7D86"/>
    <w:rsid w:val="00CE782C"/>
    <w:rsid w:val="00CF26B6"/>
    <w:rsid w:val="00D16CF2"/>
    <w:rsid w:val="00D17F44"/>
    <w:rsid w:val="00D20C1B"/>
    <w:rsid w:val="00D32C38"/>
    <w:rsid w:val="00D44203"/>
    <w:rsid w:val="00D4646E"/>
    <w:rsid w:val="00D47C46"/>
    <w:rsid w:val="00D61656"/>
    <w:rsid w:val="00D75D65"/>
    <w:rsid w:val="00D92514"/>
    <w:rsid w:val="00D92E8C"/>
    <w:rsid w:val="00DA2535"/>
    <w:rsid w:val="00DA7E6C"/>
    <w:rsid w:val="00DB5904"/>
    <w:rsid w:val="00DC7EB9"/>
    <w:rsid w:val="00E007FE"/>
    <w:rsid w:val="00E1538E"/>
    <w:rsid w:val="00E533F3"/>
    <w:rsid w:val="00E5769E"/>
    <w:rsid w:val="00E70082"/>
    <w:rsid w:val="00E72F82"/>
    <w:rsid w:val="00E756FE"/>
    <w:rsid w:val="00E77403"/>
    <w:rsid w:val="00E8294A"/>
    <w:rsid w:val="00EA2313"/>
    <w:rsid w:val="00EB1CAB"/>
    <w:rsid w:val="00EB7D67"/>
    <w:rsid w:val="00EC43F9"/>
    <w:rsid w:val="00ED41A9"/>
    <w:rsid w:val="00EE7BE2"/>
    <w:rsid w:val="00F0046A"/>
    <w:rsid w:val="00F0790C"/>
    <w:rsid w:val="00F16EEF"/>
    <w:rsid w:val="00F33A3B"/>
    <w:rsid w:val="00F3788D"/>
    <w:rsid w:val="00F37A5F"/>
    <w:rsid w:val="00F41878"/>
    <w:rsid w:val="00F44D76"/>
    <w:rsid w:val="00F504CA"/>
    <w:rsid w:val="00F510F1"/>
    <w:rsid w:val="00F5158C"/>
    <w:rsid w:val="00F63A96"/>
    <w:rsid w:val="00F722AA"/>
    <w:rsid w:val="00F72F01"/>
    <w:rsid w:val="00F80E9C"/>
    <w:rsid w:val="00F846C7"/>
    <w:rsid w:val="00F974E4"/>
    <w:rsid w:val="00FA2E24"/>
    <w:rsid w:val="00FB0F05"/>
    <w:rsid w:val="00FB6A85"/>
    <w:rsid w:val="00FD050E"/>
    <w:rsid w:val="00FD74B9"/>
    <w:rsid w:val="00FE4867"/>
    <w:rsid w:val="00FF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13EE"/>
    <w:pPr>
      <w:spacing w:after="120"/>
    </w:pPr>
  </w:style>
  <w:style w:type="paragraph" w:styleId="Heading1">
    <w:name w:val="heading 1"/>
    <w:basedOn w:val="Normal"/>
    <w:next w:val="Normal"/>
    <w:qFormat/>
    <w:rsid w:val="00C013EE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013EE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C013EE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C013E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C013E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013E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013E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C013E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C013E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13EE"/>
    <w:rPr>
      <w:sz w:val="24"/>
    </w:rPr>
  </w:style>
  <w:style w:type="paragraph" w:styleId="DocumentMap">
    <w:name w:val="Document Map"/>
    <w:basedOn w:val="Normal"/>
    <w:semiHidden/>
    <w:rsid w:val="00C013EE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C013EE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C013EE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C013EE"/>
    <w:pPr>
      <w:ind w:left="432"/>
      <w:jc w:val="both"/>
    </w:pPr>
  </w:style>
  <w:style w:type="paragraph" w:customStyle="1" w:styleId="Body7">
    <w:name w:val="Body 7"/>
    <w:basedOn w:val="Normal"/>
    <w:rsid w:val="00C013EE"/>
    <w:pPr>
      <w:ind w:left="864"/>
      <w:jc w:val="both"/>
    </w:pPr>
  </w:style>
  <w:style w:type="paragraph" w:styleId="NormalIndent">
    <w:name w:val="Normal Indent"/>
    <w:basedOn w:val="Normal"/>
    <w:rsid w:val="00C013EE"/>
    <w:pPr>
      <w:ind w:left="720"/>
    </w:pPr>
  </w:style>
  <w:style w:type="paragraph" w:customStyle="1" w:styleId="t0">
    <w:name w:val="t0"/>
    <w:rsid w:val="00C013EE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C013EE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rsid w:val="00C013EE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C013EE"/>
    <w:rPr>
      <w:rFonts w:ascii="Arial" w:hAnsi="Arial"/>
      <w:sz w:val="24"/>
    </w:rPr>
  </w:style>
  <w:style w:type="paragraph" w:styleId="Header">
    <w:name w:val="header"/>
    <w:basedOn w:val="Normal"/>
    <w:rsid w:val="00C013EE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rsid w:val="00C013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13EE"/>
  </w:style>
  <w:style w:type="paragraph" w:styleId="PlainText">
    <w:name w:val="Plain Text"/>
    <w:basedOn w:val="Normal"/>
    <w:rsid w:val="00C013EE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C013EE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C013EE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rsid w:val="00DB59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5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zshz2\My%20Documents\MDD%20Design%20Template%20Rev%202.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0FAC8-EF0D-4FA1-B611-BAA471CD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Design Template Rev 2.2b.dot</Template>
  <TotalTime>860</TotalTime>
  <Pages>13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7907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Lonnie Newton</dc:creator>
  <cp:keywords/>
  <dc:description/>
  <cp:lastModifiedBy>Jared Julien (kzdyfh)</cp:lastModifiedBy>
  <cp:revision>33</cp:revision>
  <cp:lastPrinted>2011-11-08T20:12:00Z</cp:lastPrinted>
  <dcterms:created xsi:type="dcterms:W3CDTF">2012-05-01T18:55:00Z</dcterms:created>
  <dcterms:modified xsi:type="dcterms:W3CDTF">2013-05-02T17:11:00Z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Assist</vt:lpwstr>
  </property>
  <property fmtid="{D5CDD505-2E9C-101B-9397-08002B2CF9AE}" pid="3" name="MDDRevNum">
    <vt:lpwstr>15</vt:lpwstr>
  </property>
  <property fmtid="{D5CDD505-2E9C-101B-9397-08002B2CF9AE}" pid="4" name="Module Layer">
    <vt:lpwstr>0</vt:lpwstr>
  </property>
  <property fmtid="{D5CDD505-2E9C-101B-9397-08002B2CF9AE}" pid="5" name="Module Name">
    <vt:lpwstr>Assist</vt:lpwstr>
  </property>
  <property fmtid="{D5CDD505-2E9C-101B-9397-08002B2CF9AE}" pid="6" name="Product Line">
    <vt:lpwstr>Gen II+ EPS</vt:lpwstr>
  </property>
</Properties>
</file>