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25C8C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09FE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445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0E0"/>
    <w:rsid w:val="00285CB3"/>
    <w:rsid w:val="00295CD1"/>
    <w:rsid w:val="00297784"/>
    <w:rsid w:val="002A32C0"/>
    <w:rsid w:val="002B792F"/>
    <w:rsid w:val="002B7B9F"/>
    <w:rsid w:val="002C03D8"/>
    <w:rsid w:val="00315335"/>
    <w:rsid w:val="0032100B"/>
    <w:rsid w:val="003332C4"/>
    <w:rsid w:val="0034046E"/>
    <w:rsid w:val="00347B0F"/>
    <w:rsid w:val="00353877"/>
    <w:rsid w:val="0036693A"/>
    <w:rsid w:val="0037668F"/>
    <w:rsid w:val="00396CE7"/>
    <w:rsid w:val="003C4D3F"/>
    <w:rsid w:val="003D7910"/>
    <w:rsid w:val="003F5475"/>
    <w:rsid w:val="003F69A5"/>
    <w:rsid w:val="00416335"/>
    <w:rsid w:val="004527BC"/>
    <w:rsid w:val="00477FF8"/>
    <w:rsid w:val="004825AF"/>
    <w:rsid w:val="004A30FB"/>
    <w:rsid w:val="004A781C"/>
    <w:rsid w:val="004C14FA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2F77"/>
    <w:rsid w:val="0060597A"/>
    <w:rsid w:val="00606119"/>
    <w:rsid w:val="00616853"/>
    <w:rsid w:val="00626A38"/>
    <w:rsid w:val="00641974"/>
    <w:rsid w:val="00651481"/>
    <w:rsid w:val="006524C1"/>
    <w:rsid w:val="006549E5"/>
    <w:rsid w:val="00660DC3"/>
    <w:rsid w:val="00674ADF"/>
    <w:rsid w:val="006768B8"/>
    <w:rsid w:val="00683945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4634F"/>
    <w:rsid w:val="00757049"/>
    <w:rsid w:val="0076047D"/>
    <w:rsid w:val="00783C14"/>
    <w:rsid w:val="007A37A6"/>
    <w:rsid w:val="007A69AC"/>
    <w:rsid w:val="007B1155"/>
    <w:rsid w:val="007B76C3"/>
    <w:rsid w:val="007C4C59"/>
    <w:rsid w:val="007D3AFD"/>
    <w:rsid w:val="007D5DA3"/>
    <w:rsid w:val="007D72DE"/>
    <w:rsid w:val="007F0489"/>
    <w:rsid w:val="008050CA"/>
    <w:rsid w:val="0081314C"/>
    <w:rsid w:val="008242F0"/>
    <w:rsid w:val="008344EA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276EF"/>
    <w:rsid w:val="00A401BB"/>
    <w:rsid w:val="00A40CFD"/>
    <w:rsid w:val="00A41863"/>
    <w:rsid w:val="00A672EE"/>
    <w:rsid w:val="00A67644"/>
    <w:rsid w:val="00A700CF"/>
    <w:rsid w:val="00A82D30"/>
    <w:rsid w:val="00A86E8E"/>
    <w:rsid w:val="00A874D7"/>
    <w:rsid w:val="00A90D3D"/>
    <w:rsid w:val="00A95291"/>
    <w:rsid w:val="00AD699E"/>
    <w:rsid w:val="00AD731B"/>
    <w:rsid w:val="00AE4F56"/>
    <w:rsid w:val="00AF0E90"/>
    <w:rsid w:val="00AF3F7D"/>
    <w:rsid w:val="00B21FBF"/>
    <w:rsid w:val="00B27D95"/>
    <w:rsid w:val="00B3002E"/>
    <w:rsid w:val="00B30266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3B9"/>
    <w:rsid w:val="00BF364D"/>
    <w:rsid w:val="00C03483"/>
    <w:rsid w:val="00C140F8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00A8"/>
    <w:rsid w:val="00CE3B30"/>
    <w:rsid w:val="00CE642A"/>
    <w:rsid w:val="00D032B3"/>
    <w:rsid w:val="00D174F8"/>
    <w:rsid w:val="00D2378A"/>
    <w:rsid w:val="00D60C96"/>
    <w:rsid w:val="00D65A4D"/>
    <w:rsid w:val="00D70AF3"/>
    <w:rsid w:val="00D73EE5"/>
    <w:rsid w:val="00D76462"/>
    <w:rsid w:val="00D86173"/>
    <w:rsid w:val="00D917B6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87762"/>
    <w:rsid w:val="00E91ADF"/>
    <w:rsid w:val="00EA783D"/>
    <w:rsid w:val="00EB151A"/>
    <w:rsid w:val="00EB771C"/>
    <w:rsid w:val="00ED15E6"/>
    <w:rsid w:val="00EE5444"/>
    <w:rsid w:val="00F122CF"/>
    <w:rsid w:val="00F15676"/>
    <w:rsid w:val="00F23321"/>
    <w:rsid w:val="00F50821"/>
    <w:rsid w:val="00F5400F"/>
    <w:rsid w:val="00F542ED"/>
    <w:rsid w:val="00F638B9"/>
    <w:rsid w:val="00F648ED"/>
    <w:rsid w:val="00F64CF7"/>
    <w:rsid w:val="00F80F31"/>
    <w:rsid w:val="00F82E8E"/>
    <w:rsid w:val="00F957FA"/>
    <w:rsid w:val="00FB2942"/>
    <w:rsid w:val="00FB432D"/>
    <w:rsid w:val="00FC4D46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BC9BD-5F98-4DE9-9E67-0F6D25E6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54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5974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Thundathil, Jayakrishnan</cp:lastModifiedBy>
  <cp:revision>32</cp:revision>
  <cp:lastPrinted>2011-03-21T13:34:00Z</cp:lastPrinted>
  <dcterms:created xsi:type="dcterms:W3CDTF">2014-05-09T20:53:00Z</dcterms:created>
  <dcterms:modified xsi:type="dcterms:W3CDTF">2016-02-25T20:24:00Z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