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3F7"/>
    <w:rsid w:val="00000BE6"/>
    <w:rsid w:val="00034213"/>
    <w:rsid w:val="00034778"/>
    <w:rsid w:val="0004591D"/>
    <w:rsid w:val="00076EFA"/>
    <w:rsid w:val="000A0341"/>
    <w:rsid w:val="000F1B96"/>
    <w:rsid w:val="00107819"/>
    <w:rsid w:val="001107F6"/>
    <w:rsid w:val="0011218E"/>
    <w:rsid w:val="001A574F"/>
    <w:rsid w:val="001B20B9"/>
    <w:rsid w:val="001B60DF"/>
    <w:rsid w:val="001C7E3F"/>
    <w:rsid w:val="001D03D2"/>
    <w:rsid w:val="001E2D24"/>
    <w:rsid w:val="001F09B2"/>
    <w:rsid w:val="001F5FEC"/>
    <w:rsid w:val="001F768A"/>
    <w:rsid w:val="0020722A"/>
    <w:rsid w:val="002224A6"/>
    <w:rsid w:val="00227CCD"/>
    <w:rsid w:val="00251AC0"/>
    <w:rsid w:val="002756C9"/>
    <w:rsid w:val="002C03D8"/>
    <w:rsid w:val="002C2C02"/>
    <w:rsid w:val="002D5E37"/>
    <w:rsid w:val="002E2573"/>
    <w:rsid w:val="00303745"/>
    <w:rsid w:val="00315335"/>
    <w:rsid w:val="00331947"/>
    <w:rsid w:val="00377382"/>
    <w:rsid w:val="00381CBF"/>
    <w:rsid w:val="00393259"/>
    <w:rsid w:val="003C4D3F"/>
    <w:rsid w:val="003F6D1B"/>
    <w:rsid w:val="004369E4"/>
    <w:rsid w:val="0048218C"/>
    <w:rsid w:val="004A751C"/>
    <w:rsid w:val="004A781C"/>
    <w:rsid w:val="00515408"/>
    <w:rsid w:val="00520A05"/>
    <w:rsid w:val="00521BF3"/>
    <w:rsid w:val="00525AA7"/>
    <w:rsid w:val="005450B9"/>
    <w:rsid w:val="00565672"/>
    <w:rsid w:val="00590CAF"/>
    <w:rsid w:val="00592E00"/>
    <w:rsid w:val="005A56EB"/>
    <w:rsid w:val="005D5FE4"/>
    <w:rsid w:val="005E23F7"/>
    <w:rsid w:val="00604CBF"/>
    <w:rsid w:val="006072EB"/>
    <w:rsid w:val="00616853"/>
    <w:rsid w:val="00620C50"/>
    <w:rsid w:val="00674ADF"/>
    <w:rsid w:val="006856B5"/>
    <w:rsid w:val="006B359F"/>
    <w:rsid w:val="006C4940"/>
    <w:rsid w:val="006D33CC"/>
    <w:rsid w:val="006E1E5E"/>
    <w:rsid w:val="006F01A3"/>
    <w:rsid w:val="00706174"/>
    <w:rsid w:val="00713DF3"/>
    <w:rsid w:val="00742147"/>
    <w:rsid w:val="00765FD2"/>
    <w:rsid w:val="007770CA"/>
    <w:rsid w:val="0078443A"/>
    <w:rsid w:val="007A69AC"/>
    <w:rsid w:val="007E4054"/>
    <w:rsid w:val="007F368E"/>
    <w:rsid w:val="0080501C"/>
    <w:rsid w:val="008242F0"/>
    <w:rsid w:val="008414EB"/>
    <w:rsid w:val="008535B2"/>
    <w:rsid w:val="00856EFC"/>
    <w:rsid w:val="008825C7"/>
    <w:rsid w:val="00894440"/>
    <w:rsid w:val="008B3E94"/>
    <w:rsid w:val="008F6DBB"/>
    <w:rsid w:val="009308B1"/>
    <w:rsid w:val="009315E6"/>
    <w:rsid w:val="00937013"/>
    <w:rsid w:val="009411A8"/>
    <w:rsid w:val="00955F6A"/>
    <w:rsid w:val="00957470"/>
    <w:rsid w:val="009A09CF"/>
    <w:rsid w:val="009B20B2"/>
    <w:rsid w:val="009E60B2"/>
    <w:rsid w:val="00A07C5F"/>
    <w:rsid w:val="00A35B8E"/>
    <w:rsid w:val="00A5524A"/>
    <w:rsid w:val="00A82212"/>
    <w:rsid w:val="00AA1025"/>
    <w:rsid w:val="00AD731B"/>
    <w:rsid w:val="00B11F4E"/>
    <w:rsid w:val="00B54697"/>
    <w:rsid w:val="00B60A3F"/>
    <w:rsid w:val="00BA2B5C"/>
    <w:rsid w:val="00BC40E4"/>
    <w:rsid w:val="00BC7B46"/>
    <w:rsid w:val="00BD008B"/>
    <w:rsid w:val="00BD15D2"/>
    <w:rsid w:val="00BD3DFF"/>
    <w:rsid w:val="00BF364D"/>
    <w:rsid w:val="00C35BD3"/>
    <w:rsid w:val="00C5477C"/>
    <w:rsid w:val="00C72FFA"/>
    <w:rsid w:val="00CA2010"/>
    <w:rsid w:val="00D164AA"/>
    <w:rsid w:val="00D307AE"/>
    <w:rsid w:val="00D52F28"/>
    <w:rsid w:val="00D536B7"/>
    <w:rsid w:val="00D54530"/>
    <w:rsid w:val="00D94BDD"/>
    <w:rsid w:val="00DA1266"/>
    <w:rsid w:val="00DC74A4"/>
    <w:rsid w:val="00DC7E08"/>
    <w:rsid w:val="00DE4889"/>
    <w:rsid w:val="00DF1274"/>
    <w:rsid w:val="00E12FD7"/>
    <w:rsid w:val="00E22571"/>
    <w:rsid w:val="00E5472B"/>
    <w:rsid w:val="00E57C42"/>
    <w:rsid w:val="00EC5DD4"/>
    <w:rsid w:val="00ED283F"/>
    <w:rsid w:val="00ED2E97"/>
    <w:rsid w:val="00EE28A0"/>
    <w:rsid w:val="00EE4492"/>
    <w:rsid w:val="00F648ED"/>
    <w:rsid w:val="00F82E8E"/>
    <w:rsid w:val="00F957FA"/>
    <w:rsid w:val="00FB2942"/>
    <w:rsid w:val="00FB432D"/>
    <w:rsid w:val="00FE2B9B"/>
    <w:rsid w:val="00FF6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74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ing3Char">
    <w:name w:val="Heading 3 Char"/>
    <w:basedOn w:val="DefaultParagraphFont"/>
    <w:link w:val="Heading3"/>
    <w:rsid w:val="00DF1274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DF1274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zgng4\My%20Documents\Downloads\MDD%2520Template%25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MDD%20Template%20EA3.dotx</Template>
  <TotalTime>996</TotalTime>
  <Pages>10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4855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Lucas Wendling</dc:creator>
  <cp:keywords/>
  <dc:description/>
  <cp:lastModifiedBy>Lucas Wendling</cp:lastModifiedBy>
  <cp:revision>63</cp:revision>
  <cp:lastPrinted>2011-03-21T13:34:00Z</cp:lastPrinted>
  <dcterms:created xsi:type="dcterms:W3CDTF">2012-05-02T17:49:00Z</dcterms:created>
  <dcterms:modified xsi:type="dcterms:W3CDTF">2012-05-14T14:22:00Z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TMS570 Startup - Boot Startup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BootStartup</vt:lpwstr>
  </property>
  <property fmtid="{D5CDD505-2E9C-101B-9397-08002B2CF9AE}" pid="6" name="Product Line">
    <vt:lpwstr>Gen II+ EPS EA3</vt:lpwstr>
  </property>
</Properties>
</file>