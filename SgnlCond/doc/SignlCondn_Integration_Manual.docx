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DD2187">
        <w:t>SignlCondn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5538D2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149244" w:history="1">
        <w:r w:rsidR="005538D2" w:rsidRPr="005E636A">
          <w:rPr>
            <w:rStyle w:val="Hyperlink"/>
            <w:noProof/>
          </w:rPr>
          <w:t>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Dependencies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5" w:history="1">
        <w:r w:rsidR="005538D2" w:rsidRPr="005E636A">
          <w:rPr>
            <w:rStyle w:val="Hyperlink"/>
            <w:noProof/>
          </w:rPr>
          <w:t>1.1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SWCs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6" w:history="1">
        <w:r w:rsidR="005538D2" w:rsidRPr="005E636A">
          <w:rPr>
            <w:rStyle w:val="Hyperlink"/>
            <w:noProof/>
          </w:rPr>
          <w:t>1.2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Global Functions(Non RTE) to be provided to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7" w:history="1">
        <w:r w:rsidR="005538D2" w:rsidRPr="005E636A">
          <w:rPr>
            <w:rStyle w:val="Hyperlink"/>
            <w:noProof/>
          </w:rPr>
          <w:t>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8" w:history="1">
        <w:r w:rsidR="005538D2" w:rsidRPr="005E636A">
          <w:rPr>
            <w:rStyle w:val="Hyperlink"/>
            <w:noProof/>
          </w:rPr>
          <w:t>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Build Time Config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9" w:history="1">
        <w:r w:rsidR="005538D2" w:rsidRPr="005E636A">
          <w:rPr>
            <w:rStyle w:val="Hyperlink"/>
            <w:noProof/>
          </w:rPr>
          <w:t>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 Files to be provided by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0" w:history="1">
        <w:r w:rsidR="005538D2" w:rsidRPr="005E636A">
          <w:rPr>
            <w:rStyle w:val="Hyperlink"/>
            <w:noProof/>
          </w:rPr>
          <w:t>2.2.1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 Vinci Parameter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1" w:history="1">
        <w:r w:rsidR="005538D2" w:rsidRPr="005E636A">
          <w:rPr>
            <w:rStyle w:val="Hyperlink"/>
            <w:noProof/>
          </w:rPr>
          <w:t>2.2.2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DaVinci Interrupt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2" w:history="1">
        <w:r w:rsidR="005538D2" w:rsidRPr="005E636A">
          <w:rPr>
            <w:rStyle w:val="Hyperlink"/>
            <w:noProof/>
          </w:rPr>
          <w:t>2.2.3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Manual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3" w:history="1">
        <w:r w:rsidR="005538D2" w:rsidRPr="005E636A">
          <w:rPr>
            <w:rStyle w:val="Hyperlink"/>
            <w:noProof/>
          </w:rPr>
          <w:t>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Integration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4" w:history="1">
        <w:r w:rsidR="005538D2" w:rsidRPr="005E636A">
          <w:rPr>
            <w:rStyle w:val="Hyperlink"/>
            <w:noProof/>
          </w:rPr>
          <w:t>3.1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Inputs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5" w:history="1">
        <w:r w:rsidR="005538D2" w:rsidRPr="005E636A">
          <w:rPr>
            <w:rStyle w:val="Hyperlink"/>
            <w:noProof/>
          </w:rPr>
          <w:t>3.2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Outputs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6" w:history="1">
        <w:r w:rsidR="005538D2" w:rsidRPr="005E636A">
          <w:rPr>
            <w:rStyle w:val="Hyperlink"/>
            <w:noProof/>
          </w:rPr>
          <w:t>3.3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Specific Include Path present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7" w:history="1">
        <w:r w:rsidR="005538D2" w:rsidRPr="005E636A">
          <w:rPr>
            <w:rStyle w:val="Hyperlink"/>
            <w:noProof/>
          </w:rPr>
          <w:t>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Runnable Scheduling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5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8" w:history="1">
        <w:r w:rsidR="005538D2" w:rsidRPr="005E636A">
          <w:rPr>
            <w:rStyle w:val="Hyperlink"/>
            <w:noProof/>
          </w:rPr>
          <w:t>5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Memory 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9" w:history="1">
        <w:r w:rsidR="005538D2" w:rsidRPr="005E636A">
          <w:rPr>
            <w:rStyle w:val="Hyperlink"/>
            <w:noProof/>
          </w:rPr>
          <w:t>5.1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0" w:history="1">
        <w:r w:rsidR="005538D2" w:rsidRPr="005E636A">
          <w:rPr>
            <w:rStyle w:val="Hyperlink"/>
            <w:noProof/>
          </w:rPr>
          <w:t>5.2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Usage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1" w:history="1">
        <w:r w:rsidR="005538D2" w:rsidRPr="005E636A">
          <w:rPr>
            <w:rStyle w:val="Hyperlink"/>
            <w:noProof/>
          </w:rPr>
          <w:t>5.3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Non  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2" w:history="1">
        <w:r w:rsidR="005538D2" w:rsidRPr="005E636A">
          <w:rPr>
            <w:rStyle w:val="Hyperlink"/>
            <w:noProof/>
          </w:rPr>
          <w:t>5.4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3" w:history="1">
        <w:r w:rsidR="005538D2" w:rsidRPr="005E636A">
          <w:rPr>
            <w:rStyle w:val="Hyperlink"/>
            <w:noProof/>
          </w:rPr>
          <w:t>6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Compiler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4" w:history="1">
        <w:r w:rsidR="005538D2" w:rsidRPr="005E636A">
          <w:rPr>
            <w:rStyle w:val="Hyperlink"/>
            <w:noProof/>
          </w:rPr>
          <w:t>6.1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Preprocessor MACRO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5" w:history="1">
        <w:r w:rsidR="005538D2" w:rsidRPr="005E636A">
          <w:rPr>
            <w:rStyle w:val="Hyperlink"/>
            <w:noProof/>
          </w:rPr>
          <w:t>6.2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Optimization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7705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6" w:history="1">
        <w:r w:rsidR="005538D2" w:rsidRPr="005E636A">
          <w:rPr>
            <w:rStyle w:val="Hyperlink"/>
            <w:noProof/>
          </w:rPr>
          <w:t>7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Revision Control Log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7</w:t>
        </w:r>
        <w:r w:rsidR="005538D2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14924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14924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149246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060030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14924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149248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149249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DD2187" w:rsidP="000D28B1">
      <w:proofErr w:type="spellStart"/>
      <w:r>
        <w:t>Ap</w:t>
      </w:r>
      <w:r w:rsidR="00EB151A">
        <w:t>_</w:t>
      </w:r>
      <w:r>
        <w:t>SignlCondn</w:t>
      </w:r>
      <w:r w:rsidR="00EB151A">
        <w:t>_Cfg.h</w:t>
      </w:r>
      <w:proofErr w:type="spellEnd"/>
      <w:r w:rsidR="00EB151A">
        <w:t xml:space="preserve"> for checkpoint enable</w:t>
      </w:r>
      <w:r w:rsidR="000D28B1">
        <w:t xml:space="preserve">  </w:t>
      </w:r>
    </w:p>
    <w:p w:rsidR="00BC5DE5" w:rsidRDefault="00BC5DE5"/>
    <w:p w:rsidR="00932C7E" w:rsidRDefault="00932C7E" w:rsidP="00932C7E">
      <w:pPr>
        <w:pStyle w:val="Heading3"/>
      </w:pPr>
      <w:bookmarkStart w:id="8" w:name="_Toc378149250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32C7E" w:rsidP="00EB151A">
            <w:bookmarkStart w:id="11" w:name="OLE_LINK87"/>
            <w:bookmarkStart w:id="12" w:name="OLE_LINK88"/>
            <w:r>
              <w:t>&lt;</w:t>
            </w:r>
            <w:r w:rsidR="00EB151A">
              <w:t>None</w:t>
            </w:r>
            <w:r>
              <w:t>&gt;</w:t>
            </w:r>
            <w:bookmarkEnd w:id="11"/>
            <w:bookmarkEnd w:id="12"/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3" w:name="_Toc378149251"/>
      <w:proofErr w:type="spellStart"/>
      <w:r>
        <w:t>DaVinci</w:t>
      </w:r>
      <w:proofErr w:type="spellEnd"/>
      <w:r>
        <w:t xml:space="preserve">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EB151A">
            <w:pPr>
              <w:rPr>
                <w:b w:val="0"/>
              </w:rPr>
            </w:pPr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78149252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EB151A"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78149253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78149254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E17CA7" w:rsidRDefault="00DD2187" w:rsidP="00701150">
      <w:r w:rsidRPr="00DD2187">
        <w:t>SrlComVehSpeed_Kph_f32</w:t>
      </w:r>
    </w:p>
    <w:p w:rsidR="00060030" w:rsidRDefault="00DD2187" w:rsidP="00701150">
      <w:r w:rsidRPr="00DD2187">
        <w:t xml:space="preserve">SrlCom_VehicleLonAccel_KphpS_f32 </w:t>
      </w:r>
    </w:p>
    <w:p w:rsidR="00900B9A" w:rsidRDefault="00900B9A" w:rsidP="00900B9A">
      <w:pPr>
        <w:pStyle w:val="Heading2"/>
      </w:pPr>
      <w:bookmarkStart w:id="22" w:name="_Toc378149255"/>
      <w:r>
        <w:t>Required Global Data Outputs</w:t>
      </w:r>
      <w:bookmarkEnd w:id="22"/>
    </w:p>
    <w:p w:rsidR="00260F90" w:rsidRDefault="00DD2187" w:rsidP="00701150">
      <w:r w:rsidRPr="00DD2187">
        <w:t>VehicleSpeed_Kph_f32</w:t>
      </w:r>
    </w:p>
    <w:p w:rsidR="00DD2187" w:rsidRDefault="00DD2187" w:rsidP="00701150">
      <w:r w:rsidRPr="00DD2187">
        <w:t>Vehicle_LonAccel_KphpS_f32</w:t>
      </w:r>
    </w:p>
    <w:p w:rsidR="00836AC1" w:rsidRDefault="00783C14" w:rsidP="00836AC1">
      <w:pPr>
        <w:pStyle w:val="Heading2"/>
      </w:pPr>
      <w:bookmarkStart w:id="23" w:name="_Toc378149256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F15676">
        <w:t xml:space="preserve"> </w:t>
      </w:r>
      <w:r w:rsidR="004527BC">
        <w:br w:type="page"/>
      </w:r>
    </w:p>
    <w:p w:rsidR="005C2A99" w:rsidRDefault="005C2A99" w:rsidP="005C2A99">
      <w:pPr>
        <w:pStyle w:val="Heading1"/>
      </w:pPr>
      <w:bookmarkStart w:id="24" w:name="_Toc378149257"/>
      <w:r>
        <w:lastRenderedPageBreak/>
        <w:t>Runnable Scheduling</w:t>
      </w:r>
      <w:bookmarkEnd w:id="2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060030"/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F638B9" w:rsidRDefault="00F638B9" w:rsidP="00E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DD2187" w:rsidP="00DD2187">
            <w:r>
              <w:t xml:space="preserve"> </w:t>
            </w:r>
            <w:r w:rsidRPr="00DD2187">
              <w:t>SignlCondn_Per1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DD2187" w:rsidRPr="00DD2187">
              <w:t xml:space="preserve">triggered on </w:t>
            </w:r>
            <w:proofErr w:type="spellStart"/>
            <w:r w:rsidR="00DD2187" w:rsidRPr="00DD2187">
              <w:t>TimingEvent</w:t>
            </w:r>
            <w:proofErr w:type="spellEnd"/>
          </w:p>
        </w:tc>
        <w:tc>
          <w:tcPr>
            <w:tcW w:w="1772" w:type="dxa"/>
          </w:tcPr>
          <w:p w:rsidR="00F50821" w:rsidRDefault="00DD2187" w:rsidP="00DD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_Toc378149258"/>
      <w:bookmarkStart w:id="26" w:name="OLE_LINK16"/>
      <w:bookmarkStart w:id="27" w:name="OLE_LINK17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8" w:name="_Toc378149259"/>
      <w:bookmarkEnd w:id="26"/>
      <w:bookmarkEnd w:id="27"/>
      <w:r>
        <w:t>Mapping</w:t>
      </w:r>
      <w:bookmarkEnd w:id="2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495"/>
        <w:gridCol w:w="2138"/>
        <w:gridCol w:w="2223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DD2187" w:rsidP="00DD2187">
            <w:r w:rsidRPr="00DD2187">
              <w:t xml:space="preserve">SIGNLCONDN_START_SEC_VAR_NOINIT_32 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9" w:name="_Toc378149260"/>
      <w:r>
        <w:t>Usage</w:t>
      </w:r>
      <w:bookmarkEnd w:id="29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0" w:name="_Toc378149261"/>
      <w:bookmarkStart w:id="31" w:name="OLE_LINK20"/>
      <w:bookmarkStart w:id="32" w:name="OLE_LINK81"/>
      <w:bookmarkStart w:id="33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0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2"/>
    <w:bookmarkEnd w:id="33"/>
    <w:p w:rsidR="00900B9A" w:rsidRDefault="00900B9A" w:rsidP="00900B9A">
      <w:pPr>
        <w:pStyle w:val="Heading2"/>
      </w:pPr>
      <w:r>
        <w:t xml:space="preserve"> </w:t>
      </w:r>
      <w:bookmarkStart w:id="34" w:name="_Toc378149262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5" w:name="_Toc378149263"/>
      <w:bookmarkStart w:id="36" w:name="OLE_LINK18"/>
      <w:bookmarkStart w:id="37" w:name="OLE_LINK19"/>
      <w:r>
        <w:t>Compiler Settings</w:t>
      </w:r>
      <w:bookmarkEnd w:id="35"/>
    </w:p>
    <w:bookmarkEnd w:id="36"/>
    <w:bookmarkEnd w:id="37"/>
    <w:p w:rsidR="00EE5444" w:rsidRDefault="00EE5444" w:rsidP="00EE5444">
      <w:pPr>
        <w:pStyle w:val="Heading2"/>
      </w:pPr>
      <w:r w:rsidRPr="00EE5444">
        <w:t xml:space="preserve"> </w:t>
      </w:r>
      <w:bookmarkStart w:id="38" w:name="_Toc378149264"/>
      <w:r>
        <w:t>Preprocessor MACRO</w:t>
      </w:r>
      <w:bookmarkEnd w:id="38"/>
    </w:p>
    <w:p w:rsidR="00EE5444" w:rsidRDefault="00EE5444" w:rsidP="006524C1">
      <w:bookmarkStart w:id="39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0" w:name="_Toc378149265"/>
      <w:bookmarkEnd w:id="39"/>
      <w:r>
        <w:t>Optimization Settings</w:t>
      </w:r>
      <w:bookmarkEnd w:id="40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1" w:name="_Toc378149266"/>
      <w:r>
        <w:lastRenderedPageBreak/>
        <w:t>Revision Control Log</w:t>
      </w:r>
      <w:bookmarkEnd w:id="4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DD2187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May-14</w:t>
            </w:r>
          </w:p>
        </w:tc>
        <w:tc>
          <w:tcPr>
            <w:tcW w:w="741" w:type="dxa"/>
          </w:tcPr>
          <w:p w:rsidR="004527BC" w:rsidRDefault="00DD21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</w:tbl>
    <w:p w:rsidR="00107819" w:rsidRDefault="00107819"/>
    <w:p w:rsidR="009E65F9" w:rsidRDefault="009E65F9"/>
    <w:p w:rsidR="009E65F9" w:rsidRDefault="009E65F9">
      <w:bookmarkStart w:id="42" w:name="_GoBack"/>
      <w:bookmarkEnd w:id="42"/>
    </w:p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56E" w:rsidRDefault="0077056E">
      <w:r>
        <w:separator/>
      </w:r>
    </w:p>
  </w:endnote>
  <w:endnote w:type="continuationSeparator" w:id="0">
    <w:p w:rsidR="0077056E" w:rsidRDefault="0077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 w:rsidR="007D5DA3">
      <w:rPr>
        <w:snapToGrid w:val="0"/>
        <w:sz w:val="16"/>
      </w:rPr>
      <w:t>ver</w:t>
    </w:r>
    <w:proofErr w:type="spellEnd"/>
    <w:r w:rsidR="007D5DA3"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56E" w:rsidRDefault="0077056E">
      <w:r>
        <w:separator/>
      </w:r>
    </w:p>
  </w:footnote>
  <w:footnote w:type="continuationSeparator" w:id="0">
    <w:p w:rsidR="0077056E" w:rsidRDefault="00770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DD2187">
          <w:pPr>
            <w:pStyle w:val="Header"/>
          </w:pPr>
          <w:proofErr w:type="spellStart"/>
          <w:r>
            <w:t>SignlCondn</w:t>
          </w:r>
          <w:proofErr w:type="spellEnd"/>
        </w:p>
        <w:p w:rsidR="00DE03FA" w:rsidRDefault="003107E2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DD2187">
          <w:pPr>
            <w:pStyle w:val="Header"/>
          </w:pPr>
          <w:r>
            <w:t>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DD2187">
          <w:pPr>
            <w:pStyle w:val="Header"/>
          </w:pPr>
          <w:r>
            <w:t>12-May-14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DD2187">
          <w:pPr>
            <w:pStyle w:val="Header"/>
          </w:pPr>
          <w:proofErr w:type="spellStart"/>
          <w:r>
            <w:t>Spandana</w:t>
          </w:r>
          <w:proofErr w:type="spellEnd"/>
          <w:r>
            <w:t xml:space="preserve"> </w:t>
          </w:r>
          <w:proofErr w:type="spellStart"/>
          <w:r>
            <w:t>Balani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2187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D2187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60030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07E2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35BAA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7056E"/>
    <w:rsid w:val="00783C14"/>
    <w:rsid w:val="007A37A6"/>
    <w:rsid w:val="007A69AC"/>
    <w:rsid w:val="007B76C3"/>
    <w:rsid w:val="007C4C59"/>
    <w:rsid w:val="007D5DA3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3B30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2187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B151A"/>
    <w:rsid w:val="00EB771C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FF4C3-1A71-4D26-A6E1-EED836FD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7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3</cp:revision>
  <cp:lastPrinted>2011-03-21T13:34:00Z</cp:lastPrinted>
  <dcterms:created xsi:type="dcterms:W3CDTF">2014-05-09T20:44:00Z</dcterms:created>
  <dcterms:modified xsi:type="dcterms:W3CDTF">2014-05-12T15:02:00Z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