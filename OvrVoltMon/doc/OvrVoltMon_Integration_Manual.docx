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60" w:rsidRDefault="007A0960">
      <w:r>
        <w:separator/>
      </w:r>
    </w:p>
  </w:footnote>
  <w:footnote w:type="continuationSeparator" w:id="0">
    <w:p w:rsidR="007A0960" w:rsidRDefault="007A0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304EA"/>
    <w:rsid w:val="00251AC0"/>
    <w:rsid w:val="00260F90"/>
    <w:rsid w:val="00264E9B"/>
    <w:rsid w:val="002651B5"/>
    <w:rsid w:val="00274532"/>
    <w:rsid w:val="00274D59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B2F2A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05BE0"/>
    <w:rsid w:val="00510DCD"/>
    <w:rsid w:val="00515922"/>
    <w:rsid w:val="00546E14"/>
    <w:rsid w:val="00553AD1"/>
    <w:rsid w:val="00556D14"/>
    <w:rsid w:val="00560FA0"/>
    <w:rsid w:val="00567517"/>
    <w:rsid w:val="00586241"/>
    <w:rsid w:val="00590D11"/>
    <w:rsid w:val="0059107C"/>
    <w:rsid w:val="005A1CC0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4377E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0960"/>
    <w:rsid w:val="007A37A6"/>
    <w:rsid w:val="007A69AC"/>
    <w:rsid w:val="007B76C3"/>
    <w:rsid w:val="007C4C59"/>
    <w:rsid w:val="007D72DE"/>
    <w:rsid w:val="007F0489"/>
    <w:rsid w:val="008050CA"/>
    <w:rsid w:val="0080682B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9F4422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9511F"/>
    <w:rsid w:val="00EA783D"/>
    <w:rsid w:val="00EB3929"/>
    <w:rsid w:val="00ED15E6"/>
    <w:rsid w:val="00EE5444"/>
    <w:rsid w:val="00EF147D"/>
    <w:rsid w:val="00F122CF"/>
    <w:rsid w:val="00F15676"/>
    <w:rsid w:val="00F17800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13EE0-3AB3-479A-BCCA-085C12B7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</Template>
  <TotalTime>15</TotalTime>
  <Pages>7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4452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Sengottaiyan, Selva</cp:lastModifiedBy>
  <cp:revision>7</cp:revision>
  <cp:lastPrinted>2011-03-21T13:34:00Z</cp:lastPrinted>
  <dcterms:created xsi:type="dcterms:W3CDTF">2013-10-03T18:17:00Z</dcterms:created>
  <dcterms:modified xsi:type="dcterms:W3CDTF">2014-02-03T16:46:00Z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