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11D8"/>
    <w:rsid w:val="00001C61"/>
    <w:rsid w:val="00006763"/>
    <w:rsid w:val="000079AC"/>
    <w:rsid w:val="0001083C"/>
    <w:rsid w:val="00013F38"/>
    <w:rsid w:val="000141EA"/>
    <w:rsid w:val="00017F1D"/>
    <w:rsid w:val="000267C8"/>
    <w:rsid w:val="00032311"/>
    <w:rsid w:val="00050B66"/>
    <w:rsid w:val="00053211"/>
    <w:rsid w:val="0005706A"/>
    <w:rsid w:val="00064D29"/>
    <w:rsid w:val="00072982"/>
    <w:rsid w:val="00072E43"/>
    <w:rsid w:val="000911D8"/>
    <w:rsid w:val="0009368A"/>
    <w:rsid w:val="000A477A"/>
    <w:rsid w:val="000B6353"/>
    <w:rsid w:val="000C0D29"/>
    <w:rsid w:val="000C1043"/>
    <w:rsid w:val="000D14C2"/>
    <w:rsid w:val="000D3A73"/>
    <w:rsid w:val="000E25D0"/>
    <w:rsid w:val="000E7B89"/>
    <w:rsid w:val="000F1C29"/>
    <w:rsid w:val="00107819"/>
    <w:rsid w:val="00114DA8"/>
    <w:rsid w:val="00116C15"/>
    <w:rsid w:val="001349E6"/>
    <w:rsid w:val="001659A7"/>
    <w:rsid w:val="001859CD"/>
    <w:rsid w:val="001B0442"/>
    <w:rsid w:val="001B60DF"/>
    <w:rsid w:val="001D1A61"/>
    <w:rsid w:val="001D2D63"/>
    <w:rsid w:val="001D5D4E"/>
    <w:rsid w:val="001D6168"/>
    <w:rsid w:val="001E3E71"/>
    <w:rsid w:val="001F09B2"/>
    <w:rsid w:val="001F13B2"/>
    <w:rsid w:val="001F50B4"/>
    <w:rsid w:val="0020722A"/>
    <w:rsid w:val="00211C15"/>
    <w:rsid w:val="00247E23"/>
    <w:rsid w:val="00251AC0"/>
    <w:rsid w:val="002529BF"/>
    <w:rsid w:val="00255B3E"/>
    <w:rsid w:val="00272EEB"/>
    <w:rsid w:val="0027451A"/>
    <w:rsid w:val="00282334"/>
    <w:rsid w:val="002824BB"/>
    <w:rsid w:val="00282F38"/>
    <w:rsid w:val="0028432E"/>
    <w:rsid w:val="002843FF"/>
    <w:rsid w:val="0029052E"/>
    <w:rsid w:val="002C03D8"/>
    <w:rsid w:val="002D1924"/>
    <w:rsid w:val="002D45E8"/>
    <w:rsid w:val="002D4F49"/>
    <w:rsid w:val="00301E68"/>
    <w:rsid w:val="00315335"/>
    <w:rsid w:val="00317AF8"/>
    <w:rsid w:val="0033235F"/>
    <w:rsid w:val="0033654C"/>
    <w:rsid w:val="0034119C"/>
    <w:rsid w:val="003554AF"/>
    <w:rsid w:val="003664A8"/>
    <w:rsid w:val="00375ECF"/>
    <w:rsid w:val="0039025E"/>
    <w:rsid w:val="003A70AA"/>
    <w:rsid w:val="003B0E80"/>
    <w:rsid w:val="003B4BE2"/>
    <w:rsid w:val="003C4350"/>
    <w:rsid w:val="003C4CFA"/>
    <w:rsid w:val="003C4D3F"/>
    <w:rsid w:val="003C4D6A"/>
    <w:rsid w:val="003D3376"/>
    <w:rsid w:val="003D4F50"/>
    <w:rsid w:val="003E21E9"/>
    <w:rsid w:val="003F36CD"/>
    <w:rsid w:val="003F3CF0"/>
    <w:rsid w:val="0040477B"/>
    <w:rsid w:val="00405A8F"/>
    <w:rsid w:val="00411FC9"/>
    <w:rsid w:val="00413394"/>
    <w:rsid w:val="00423D20"/>
    <w:rsid w:val="0042616A"/>
    <w:rsid w:val="00427B44"/>
    <w:rsid w:val="004342BA"/>
    <w:rsid w:val="004450A4"/>
    <w:rsid w:val="004508D4"/>
    <w:rsid w:val="00455B0E"/>
    <w:rsid w:val="004605B5"/>
    <w:rsid w:val="00463BA7"/>
    <w:rsid w:val="00464B86"/>
    <w:rsid w:val="0049232E"/>
    <w:rsid w:val="00492C3D"/>
    <w:rsid w:val="00494C88"/>
    <w:rsid w:val="00495BE1"/>
    <w:rsid w:val="004A781C"/>
    <w:rsid w:val="004C01FF"/>
    <w:rsid w:val="004C334F"/>
    <w:rsid w:val="004C4F4D"/>
    <w:rsid w:val="004D0529"/>
    <w:rsid w:val="004D3957"/>
    <w:rsid w:val="004F2388"/>
    <w:rsid w:val="004F7452"/>
    <w:rsid w:val="00533D47"/>
    <w:rsid w:val="0054115C"/>
    <w:rsid w:val="00553471"/>
    <w:rsid w:val="00553DE2"/>
    <w:rsid w:val="0055400A"/>
    <w:rsid w:val="00560F3E"/>
    <w:rsid w:val="005675AD"/>
    <w:rsid w:val="005739FC"/>
    <w:rsid w:val="00582A0C"/>
    <w:rsid w:val="005A5A19"/>
    <w:rsid w:val="005A6C97"/>
    <w:rsid w:val="005B26B6"/>
    <w:rsid w:val="005B3000"/>
    <w:rsid w:val="005D1A2C"/>
    <w:rsid w:val="005D5FE4"/>
    <w:rsid w:val="005F1AFB"/>
    <w:rsid w:val="00601D44"/>
    <w:rsid w:val="0060481F"/>
    <w:rsid w:val="00604939"/>
    <w:rsid w:val="0061147F"/>
    <w:rsid w:val="006153CF"/>
    <w:rsid w:val="006236A6"/>
    <w:rsid w:val="00625932"/>
    <w:rsid w:val="006336DB"/>
    <w:rsid w:val="006338C3"/>
    <w:rsid w:val="006414C4"/>
    <w:rsid w:val="00642385"/>
    <w:rsid w:val="0064334F"/>
    <w:rsid w:val="0065265D"/>
    <w:rsid w:val="006529D7"/>
    <w:rsid w:val="006530AA"/>
    <w:rsid w:val="00657E48"/>
    <w:rsid w:val="00660315"/>
    <w:rsid w:val="006621D9"/>
    <w:rsid w:val="00662888"/>
    <w:rsid w:val="006633B7"/>
    <w:rsid w:val="00672681"/>
    <w:rsid w:val="00673DB2"/>
    <w:rsid w:val="00674ADF"/>
    <w:rsid w:val="00683A3D"/>
    <w:rsid w:val="006B1E16"/>
    <w:rsid w:val="006B5329"/>
    <w:rsid w:val="006C236E"/>
    <w:rsid w:val="006C5CDB"/>
    <w:rsid w:val="006D0609"/>
    <w:rsid w:val="006D1CE3"/>
    <w:rsid w:val="006D33CC"/>
    <w:rsid w:val="006D5CF4"/>
    <w:rsid w:val="006F01A3"/>
    <w:rsid w:val="00706174"/>
    <w:rsid w:val="00712E81"/>
    <w:rsid w:val="00715D78"/>
    <w:rsid w:val="0075708C"/>
    <w:rsid w:val="00761139"/>
    <w:rsid w:val="0077246E"/>
    <w:rsid w:val="00775011"/>
    <w:rsid w:val="00777B5B"/>
    <w:rsid w:val="007825F9"/>
    <w:rsid w:val="00786CF4"/>
    <w:rsid w:val="00787C30"/>
    <w:rsid w:val="00791134"/>
    <w:rsid w:val="007959AB"/>
    <w:rsid w:val="007A69AC"/>
    <w:rsid w:val="007B02B0"/>
    <w:rsid w:val="007B47DC"/>
    <w:rsid w:val="007B665B"/>
    <w:rsid w:val="007C6065"/>
    <w:rsid w:val="008037D4"/>
    <w:rsid w:val="00813966"/>
    <w:rsid w:val="00824F96"/>
    <w:rsid w:val="00825F48"/>
    <w:rsid w:val="0082761E"/>
    <w:rsid w:val="008334D1"/>
    <w:rsid w:val="00833940"/>
    <w:rsid w:val="00833FE7"/>
    <w:rsid w:val="00834C6A"/>
    <w:rsid w:val="00874422"/>
    <w:rsid w:val="0088109A"/>
    <w:rsid w:val="00882947"/>
    <w:rsid w:val="008923FD"/>
    <w:rsid w:val="008A46AE"/>
    <w:rsid w:val="008B3E94"/>
    <w:rsid w:val="008B4B9E"/>
    <w:rsid w:val="008B7BCC"/>
    <w:rsid w:val="008B7F86"/>
    <w:rsid w:val="008C1BF0"/>
    <w:rsid w:val="008C514D"/>
    <w:rsid w:val="008D145C"/>
    <w:rsid w:val="008F0F4C"/>
    <w:rsid w:val="008F2266"/>
    <w:rsid w:val="008F259A"/>
    <w:rsid w:val="008F6DBB"/>
    <w:rsid w:val="00906F36"/>
    <w:rsid w:val="00907AC9"/>
    <w:rsid w:val="00916CBD"/>
    <w:rsid w:val="00920A2D"/>
    <w:rsid w:val="00925ADD"/>
    <w:rsid w:val="00926B5C"/>
    <w:rsid w:val="00932E0A"/>
    <w:rsid w:val="00935276"/>
    <w:rsid w:val="00950630"/>
    <w:rsid w:val="00953652"/>
    <w:rsid w:val="00954ED6"/>
    <w:rsid w:val="009551ED"/>
    <w:rsid w:val="00955F6A"/>
    <w:rsid w:val="0096478F"/>
    <w:rsid w:val="0097143B"/>
    <w:rsid w:val="009731D1"/>
    <w:rsid w:val="00987CB8"/>
    <w:rsid w:val="00987E56"/>
    <w:rsid w:val="009A41A3"/>
    <w:rsid w:val="009A4873"/>
    <w:rsid w:val="009A4FBF"/>
    <w:rsid w:val="009A5A90"/>
    <w:rsid w:val="009B00C9"/>
    <w:rsid w:val="009B1CB8"/>
    <w:rsid w:val="009B60C9"/>
    <w:rsid w:val="009C61C7"/>
    <w:rsid w:val="009C76A0"/>
    <w:rsid w:val="009D7BA4"/>
    <w:rsid w:val="009F0ACB"/>
    <w:rsid w:val="00A038F7"/>
    <w:rsid w:val="00A05418"/>
    <w:rsid w:val="00A05B97"/>
    <w:rsid w:val="00A11F34"/>
    <w:rsid w:val="00A14A48"/>
    <w:rsid w:val="00A32916"/>
    <w:rsid w:val="00A63DEC"/>
    <w:rsid w:val="00A675E7"/>
    <w:rsid w:val="00A745BF"/>
    <w:rsid w:val="00A83F34"/>
    <w:rsid w:val="00A9651D"/>
    <w:rsid w:val="00AA303F"/>
    <w:rsid w:val="00AA3693"/>
    <w:rsid w:val="00AC2F1D"/>
    <w:rsid w:val="00AD731B"/>
    <w:rsid w:val="00AE1EF2"/>
    <w:rsid w:val="00AE592A"/>
    <w:rsid w:val="00AE6E61"/>
    <w:rsid w:val="00AF50D0"/>
    <w:rsid w:val="00B00A66"/>
    <w:rsid w:val="00B0307A"/>
    <w:rsid w:val="00B12377"/>
    <w:rsid w:val="00B16388"/>
    <w:rsid w:val="00B26458"/>
    <w:rsid w:val="00B322CE"/>
    <w:rsid w:val="00B52CF1"/>
    <w:rsid w:val="00B53E30"/>
    <w:rsid w:val="00B54697"/>
    <w:rsid w:val="00B749E5"/>
    <w:rsid w:val="00B773CD"/>
    <w:rsid w:val="00B953F2"/>
    <w:rsid w:val="00BA6A22"/>
    <w:rsid w:val="00BB0867"/>
    <w:rsid w:val="00BB50F3"/>
    <w:rsid w:val="00BC5E89"/>
    <w:rsid w:val="00BD008B"/>
    <w:rsid w:val="00BD0112"/>
    <w:rsid w:val="00BD15D2"/>
    <w:rsid w:val="00BD3DFF"/>
    <w:rsid w:val="00BE1DED"/>
    <w:rsid w:val="00BE596D"/>
    <w:rsid w:val="00BF2CCE"/>
    <w:rsid w:val="00BF364D"/>
    <w:rsid w:val="00C0205B"/>
    <w:rsid w:val="00C11F78"/>
    <w:rsid w:val="00C158F7"/>
    <w:rsid w:val="00C315D1"/>
    <w:rsid w:val="00C3327B"/>
    <w:rsid w:val="00C35BD3"/>
    <w:rsid w:val="00C36147"/>
    <w:rsid w:val="00C3778C"/>
    <w:rsid w:val="00C426A0"/>
    <w:rsid w:val="00C51E1E"/>
    <w:rsid w:val="00C63373"/>
    <w:rsid w:val="00C70865"/>
    <w:rsid w:val="00C72FFA"/>
    <w:rsid w:val="00C80239"/>
    <w:rsid w:val="00C936F9"/>
    <w:rsid w:val="00C946E8"/>
    <w:rsid w:val="00CA6263"/>
    <w:rsid w:val="00CB5E2A"/>
    <w:rsid w:val="00CB7E16"/>
    <w:rsid w:val="00CD3922"/>
    <w:rsid w:val="00D003BA"/>
    <w:rsid w:val="00D33E8E"/>
    <w:rsid w:val="00D51103"/>
    <w:rsid w:val="00D54070"/>
    <w:rsid w:val="00D541D6"/>
    <w:rsid w:val="00D66BF7"/>
    <w:rsid w:val="00D7797D"/>
    <w:rsid w:val="00D86212"/>
    <w:rsid w:val="00D94BDD"/>
    <w:rsid w:val="00D955EE"/>
    <w:rsid w:val="00DA1120"/>
    <w:rsid w:val="00DA450F"/>
    <w:rsid w:val="00DB1FCA"/>
    <w:rsid w:val="00DC488E"/>
    <w:rsid w:val="00DC7E08"/>
    <w:rsid w:val="00DD1FD3"/>
    <w:rsid w:val="00DE4889"/>
    <w:rsid w:val="00E15986"/>
    <w:rsid w:val="00E219A5"/>
    <w:rsid w:val="00E27530"/>
    <w:rsid w:val="00E34BE6"/>
    <w:rsid w:val="00E37C1A"/>
    <w:rsid w:val="00E4111D"/>
    <w:rsid w:val="00E527DE"/>
    <w:rsid w:val="00E53BB5"/>
    <w:rsid w:val="00E5472B"/>
    <w:rsid w:val="00E6143A"/>
    <w:rsid w:val="00E7232E"/>
    <w:rsid w:val="00E76E83"/>
    <w:rsid w:val="00E87E00"/>
    <w:rsid w:val="00E90E82"/>
    <w:rsid w:val="00E96512"/>
    <w:rsid w:val="00E96F93"/>
    <w:rsid w:val="00EA5E43"/>
    <w:rsid w:val="00ED3166"/>
    <w:rsid w:val="00ED4E77"/>
    <w:rsid w:val="00EE0A32"/>
    <w:rsid w:val="00EE709B"/>
    <w:rsid w:val="00EF3AF1"/>
    <w:rsid w:val="00F06E0B"/>
    <w:rsid w:val="00F13CB2"/>
    <w:rsid w:val="00F22A08"/>
    <w:rsid w:val="00F5417F"/>
    <w:rsid w:val="00F55236"/>
    <w:rsid w:val="00F61EEF"/>
    <w:rsid w:val="00F648ED"/>
    <w:rsid w:val="00F7552A"/>
    <w:rsid w:val="00F813A1"/>
    <w:rsid w:val="00F86DD4"/>
    <w:rsid w:val="00F87E44"/>
    <w:rsid w:val="00F91512"/>
    <w:rsid w:val="00F939ED"/>
    <w:rsid w:val="00F93AAD"/>
    <w:rsid w:val="00F96785"/>
    <w:rsid w:val="00FA6130"/>
    <w:rsid w:val="00FB0783"/>
    <w:rsid w:val="00FB2942"/>
    <w:rsid w:val="00FB31F3"/>
    <w:rsid w:val="00FB432D"/>
    <w:rsid w:val="00FB5C72"/>
    <w:rsid w:val="00FC428F"/>
    <w:rsid w:val="00FD1465"/>
    <w:rsid w:val="00FD77D1"/>
    <w:rsid w:val="00FE01E0"/>
    <w:rsid w:val="00FE6184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11"/>
    <w:pPr>
      <w:spacing w:after="120"/>
    </w:pPr>
  </w:style>
  <w:style w:type="paragraph" w:styleId="Heading1">
    <w:name w:val="heading 1"/>
    <w:basedOn w:val="Normal"/>
    <w:next w:val="Normal"/>
    <w:qFormat/>
    <w:rsid w:val="00053211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53211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53211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5321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5321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5321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5321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5321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5321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53211"/>
    <w:rPr>
      <w:sz w:val="24"/>
    </w:rPr>
  </w:style>
  <w:style w:type="paragraph" w:styleId="DocumentMap">
    <w:name w:val="Document Map"/>
    <w:basedOn w:val="Normal"/>
    <w:semiHidden/>
    <w:rsid w:val="00053211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53211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53211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53211"/>
    <w:pPr>
      <w:ind w:left="432"/>
      <w:jc w:val="both"/>
    </w:pPr>
  </w:style>
  <w:style w:type="paragraph" w:customStyle="1" w:styleId="Body7">
    <w:name w:val="Body 7"/>
    <w:basedOn w:val="Normal"/>
    <w:rsid w:val="00053211"/>
    <w:pPr>
      <w:ind w:left="864"/>
      <w:jc w:val="both"/>
    </w:pPr>
  </w:style>
  <w:style w:type="paragraph" w:styleId="NormalIndent">
    <w:name w:val="Normal Indent"/>
    <w:basedOn w:val="Normal"/>
    <w:semiHidden/>
    <w:rsid w:val="00053211"/>
    <w:pPr>
      <w:ind w:left="720"/>
    </w:pPr>
  </w:style>
  <w:style w:type="paragraph" w:customStyle="1" w:styleId="t0">
    <w:name w:val="t0"/>
    <w:rsid w:val="00053211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53211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53211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53211"/>
    <w:rPr>
      <w:rFonts w:ascii="Arial" w:hAnsi="Arial"/>
      <w:sz w:val="24"/>
    </w:rPr>
  </w:style>
  <w:style w:type="paragraph" w:styleId="Header">
    <w:name w:val="header"/>
    <w:basedOn w:val="Normal"/>
    <w:semiHidden/>
    <w:rsid w:val="00053211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532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53211"/>
  </w:style>
  <w:style w:type="paragraph" w:styleId="PlainText">
    <w:name w:val="Plain Text"/>
    <w:basedOn w:val="Normal"/>
    <w:semiHidden/>
    <w:rsid w:val="00053211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53211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53211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F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D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93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78373-E580-493B-89DA-CA7F5D1C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</Template>
  <TotalTime>2945</TotalTime>
  <Pages>11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5552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Niveditha Reddy Annapu</dc:creator>
  <cp:keywords/>
  <dc:description/>
  <cp:lastModifiedBy>Sengottaiyan, Selva</cp:lastModifiedBy>
  <cp:revision>89</cp:revision>
  <cp:lastPrinted>2011-03-21T13:34:00Z</cp:lastPrinted>
  <dcterms:created xsi:type="dcterms:W3CDTF">2012-04-24T15:40:00Z</dcterms:created>
  <dcterms:modified xsi:type="dcterms:W3CDTF">2014-02-03T18:43:00Z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Scom_Based_HwPos</vt:lpwstr>
  </property>
  <property fmtid="{D5CDD505-2E9C-101B-9397-08002B2CF9AE}" pid="3" name="MDDRevNum">
    <vt:lpwstr>5</vt:lpwstr>
  </property>
  <property fmtid="{D5CDD505-2E9C-101B-9397-08002B2CF9AE}" pid="4" name="Module Layer">
    <vt:lpwstr>0</vt:lpwstr>
  </property>
  <property fmtid="{D5CDD505-2E9C-101B-9397-08002B2CF9AE}" pid="5" name="Module Name">
    <vt:lpwstr>SComBasedHwPos</vt:lpwstr>
  </property>
  <property fmtid="{D5CDD505-2E9C-101B-9397-08002B2CF9AE}" pid="6" name="Product Line">
    <vt:lpwstr>Gen II+ EPS</vt:lpwstr>
  </property>
</Properties>
</file>