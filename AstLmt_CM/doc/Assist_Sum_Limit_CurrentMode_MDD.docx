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CE0C78"/>
    <w:multiLevelType w:val="hybridMultilevel"/>
    <w:tmpl w:val="82D6C2FC"/>
    <w:lvl w:ilvl="0" w:tplc="A19A152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yali Kheratkar">
    <w15:presenceInfo w15:providerId="AD" w15:userId="S-1-5-21-117609710-1229272821-682003330-1059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89F"/>
    <w:rsid w:val="00012E44"/>
    <w:rsid w:val="00060FE0"/>
    <w:rsid w:val="000A4B7F"/>
    <w:rsid w:val="000A653C"/>
    <w:rsid w:val="000B0F3E"/>
    <w:rsid w:val="000B5EBA"/>
    <w:rsid w:val="000B75C5"/>
    <w:rsid w:val="000D0E2D"/>
    <w:rsid w:val="000E5A93"/>
    <w:rsid w:val="000F5DA2"/>
    <w:rsid w:val="00107819"/>
    <w:rsid w:val="00122AD2"/>
    <w:rsid w:val="0013504B"/>
    <w:rsid w:val="00140AF1"/>
    <w:rsid w:val="00162AB4"/>
    <w:rsid w:val="00167FCD"/>
    <w:rsid w:val="00170AC5"/>
    <w:rsid w:val="0017348F"/>
    <w:rsid w:val="001862DC"/>
    <w:rsid w:val="001A31D2"/>
    <w:rsid w:val="001A574F"/>
    <w:rsid w:val="001B60DF"/>
    <w:rsid w:val="001B6440"/>
    <w:rsid w:val="001F09B2"/>
    <w:rsid w:val="0020722A"/>
    <w:rsid w:val="00212EF6"/>
    <w:rsid w:val="00215131"/>
    <w:rsid w:val="00240860"/>
    <w:rsid w:val="002410CF"/>
    <w:rsid w:val="00247813"/>
    <w:rsid w:val="00251AC0"/>
    <w:rsid w:val="00280023"/>
    <w:rsid w:val="00282F2E"/>
    <w:rsid w:val="00291619"/>
    <w:rsid w:val="00292399"/>
    <w:rsid w:val="00295826"/>
    <w:rsid w:val="002A3558"/>
    <w:rsid w:val="002C03D8"/>
    <w:rsid w:val="002F6287"/>
    <w:rsid w:val="002F7A57"/>
    <w:rsid w:val="00311C31"/>
    <w:rsid w:val="00315335"/>
    <w:rsid w:val="00365EEA"/>
    <w:rsid w:val="00384466"/>
    <w:rsid w:val="003A16CF"/>
    <w:rsid w:val="003A5ED1"/>
    <w:rsid w:val="003B7645"/>
    <w:rsid w:val="003B76B6"/>
    <w:rsid w:val="003C1EAD"/>
    <w:rsid w:val="003C4D3F"/>
    <w:rsid w:val="003F38BB"/>
    <w:rsid w:val="003F5B3B"/>
    <w:rsid w:val="00401199"/>
    <w:rsid w:val="004149AE"/>
    <w:rsid w:val="00440E34"/>
    <w:rsid w:val="00445535"/>
    <w:rsid w:val="00484D2C"/>
    <w:rsid w:val="004972FC"/>
    <w:rsid w:val="004A781C"/>
    <w:rsid w:val="004F4E6C"/>
    <w:rsid w:val="005446BF"/>
    <w:rsid w:val="00550B5F"/>
    <w:rsid w:val="00552E31"/>
    <w:rsid w:val="00563152"/>
    <w:rsid w:val="00587A82"/>
    <w:rsid w:val="00597325"/>
    <w:rsid w:val="005A7D50"/>
    <w:rsid w:val="005B29BC"/>
    <w:rsid w:val="005B77EF"/>
    <w:rsid w:val="005D5FE4"/>
    <w:rsid w:val="005D783D"/>
    <w:rsid w:val="0061512C"/>
    <w:rsid w:val="00616853"/>
    <w:rsid w:val="006323F7"/>
    <w:rsid w:val="0064281A"/>
    <w:rsid w:val="00654BDB"/>
    <w:rsid w:val="00674ADF"/>
    <w:rsid w:val="006759D0"/>
    <w:rsid w:val="00682B6A"/>
    <w:rsid w:val="006876EC"/>
    <w:rsid w:val="006B7E03"/>
    <w:rsid w:val="006C53D9"/>
    <w:rsid w:val="006C6B82"/>
    <w:rsid w:val="006D060D"/>
    <w:rsid w:val="006D33CC"/>
    <w:rsid w:val="006F01A3"/>
    <w:rsid w:val="006F6C3B"/>
    <w:rsid w:val="00701C6A"/>
    <w:rsid w:val="0070525A"/>
    <w:rsid w:val="00706174"/>
    <w:rsid w:val="007071CC"/>
    <w:rsid w:val="00715A6E"/>
    <w:rsid w:val="0072554D"/>
    <w:rsid w:val="00725E1A"/>
    <w:rsid w:val="00740A2B"/>
    <w:rsid w:val="0075035E"/>
    <w:rsid w:val="00771885"/>
    <w:rsid w:val="007A69AC"/>
    <w:rsid w:val="007D0472"/>
    <w:rsid w:val="007E7BD2"/>
    <w:rsid w:val="007F446E"/>
    <w:rsid w:val="007F6713"/>
    <w:rsid w:val="008242F0"/>
    <w:rsid w:val="00830628"/>
    <w:rsid w:val="0083538D"/>
    <w:rsid w:val="0085279F"/>
    <w:rsid w:val="008535B2"/>
    <w:rsid w:val="0087452C"/>
    <w:rsid w:val="0087537E"/>
    <w:rsid w:val="00877452"/>
    <w:rsid w:val="00886A0D"/>
    <w:rsid w:val="008B3E94"/>
    <w:rsid w:val="008C2734"/>
    <w:rsid w:val="008D7360"/>
    <w:rsid w:val="008F69E4"/>
    <w:rsid w:val="008F6DBB"/>
    <w:rsid w:val="0090367B"/>
    <w:rsid w:val="0091695B"/>
    <w:rsid w:val="00934ED0"/>
    <w:rsid w:val="00937013"/>
    <w:rsid w:val="00955F6A"/>
    <w:rsid w:val="00957470"/>
    <w:rsid w:val="00957C58"/>
    <w:rsid w:val="0096063B"/>
    <w:rsid w:val="00966B85"/>
    <w:rsid w:val="00981B7B"/>
    <w:rsid w:val="00996C42"/>
    <w:rsid w:val="009B20B2"/>
    <w:rsid w:val="009B26C0"/>
    <w:rsid w:val="009B559E"/>
    <w:rsid w:val="009C3CE5"/>
    <w:rsid w:val="009D0E42"/>
    <w:rsid w:val="00A13923"/>
    <w:rsid w:val="00A15642"/>
    <w:rsid w:val="00A2041B"/>
    <w:rsid w:val="00A21BDB"/>
    <w:rsid w:val="00A335BE"/>
    <w:rsid w:val="00A632D9"/>
    <w:rsid w:val="00A64919"/>
    <w:rsid w:val="00A73A79"/>
    <w:rsid w:val="00AB0017"/>
    <w:rsid w:val="00AB61C8"/>
    <w:rsid w:val="00AC4AE6"/>
    <w:rsid w:val="00AD731B"/>
    <w:rsid w:val="00B26FCA"/>
    <w:rsid w:val="00B32907"/>
    <w:rsid w:val="00B43152"/>
    <w:rsid w:val="00B47E11"/>
    <w:rsid w:val="00B50AA2"/>
    <w:rsid w:val="00B54697"/>
    <w:rsid w:val="00B63999"/>
    <w:rsid w:val="00B87961"/>
    <w:rsid w:val="00BA23BB"/>
    <w:rsid w:val="00BB5FE8"/>
    <w:rsid w:val="00BD008B"/>
    <w:rsid w:val="00BD15D2"/>
    <w:rsid w:val="00BD3DFF"/>
    <w:rsid w:val="00BF2EDA"/>
    <w:rsid w:val="00BF364D"/>
    <w:rsid w:val="00C21D17"/>
    <w:rsid w:val="00C35BD3"/>
    <w:rsid w:val="00C72FFA"/>
    <w:rsid w:val="00C73366"/>
    <w:rsid w:val="00CA1A86"/>
    <w:rsid w:val="00CA32AD"/>
    <w:rsid w:val="00CB4B8B"/>
    <w:rsid w:val="00CB6F5E"/>
    <w:rsid w:val="00CC30F5"/>
    <w:rsid w:val="00CE7A5F"/>
    <w:rsid w:val="00CF066C"/>
    <w:rsid w:val="00CF572E"/>
    <w:rsid w:val="00CF6126"/>
    <w:rsid w:val="00D04C68"/>
    <w:rsid w:val="00D1386A"/>
    <w:rsid w:val="00D13A70"/>
    <w:rsid w:val="00D2083B"/>
    <w:rsid w:val="00D3676E"/>
    <w:rsid w:val="00D51284"/>
    <w:rsid w:val="00D54601"/>
    <w:rsid w:val="00D90C67"/>
    <w:rsid w:val="00D94BDD"/>
    <w:rsid w:val="00DB0F5A"/>
    <w:rsid w:val="00DC73AC"/>
    <w:rsid w:val="00DC7CF2"/>
    <w:rsid w:val="00DC7E08"/>
    <w:rsid w:val="00DE215A"/>
    <w:rsid w:val="00DE4889"/>
    <w:rsid w:val="00DF1B8E"/>
    <w:rsid w:val="00DF26FE"/>
    <w:rsid w:val="00DF49B8"/>
    <w:rsid w:val="00E24060"/>
    <w:rsid w:val="00E36EE1"/>
    <w:rsid w:val="00E5472B"/>
    <w:rsid w:val="00E57C42"/>
    <w:rsid w:val="00E81E3E"/>
    <w:rsid w:val="00E90803"/>
    <w:rsid w:val="00E96A09"/>
    <w:rsid w:val="00EB1D09"/>
    <w:rsid w:val="00EB6561"/>
    <w:rsid w:val="00EC060B"/>
    <w:rsid w:val="00EF4E9E"/>
    <w:rsid w:val="00F141E2"/>
    <w:rsid w:val="00F1689F"/>
    <w:rsid w:val="00F17902"/>
    <w:rsid w:val="00F319DF"/>
    <w:rsid w:val="00F4473B"/>
    <w:rsid w:val="00F50D91"/>
    <w:rsid w:val="00F574CB"/>
    <w:rsid w:val="00F62797"/>
    <w:rsid w:val="00F648ED"/>
    <w:rsid w:val="00F652DE"/>
    <w:rsid w:val="00F82E8E"/>
    <w:rsid w:val="00F85CDA"/>
    <w:rsid w:val="00F957FA"/>
    <w:rsid w:val="00FB2942"/>
    <w:rsid w:val="00FB3D61"/>
    <w:rsid w:val="00FB432D"/>
    <w:rsid w:val="00FC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A5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41E54-54F4-4D56-B644-CAF16B11A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177</TotalTime>
  <Pages>19</Pages>
  <Words>1680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11236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lastModifiedBy>Anne, Krishna</cp:lastModifiedBy>
  <cp:revision>13</cp:revision>
  <cp:lastPrinted>2011-03-21T13:34:00Z</cp:lastPrinted>
  <dcterms:created xsi:type="dcterms:W3CDTF">2014-08-01T15:20:00Z</dcterms:created>
  <dcterms:modified xsi:type="dcterms:W3CDTF">2015-04-01T15:26:00Z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Assist Sum and Limit (Current Mode)</vt:lpwstr>
  </property>
  <property fmtid="{D5CDD505-2E9C-101B-9397-08002B2CF9AE}" pid="3" name="MDDRevNum">
    <vt:lpwstr>3.0</vt:lpwstr>
  </property>
  <property fmtid="{D5CDD505-2E9C-101B-9397-08002B2CF9AE}" pid="4" name="Module Layer">
    <vt:lpwstr>0</vt:lpwstr>
  </property>
  <property fmtid="{D5CDD505-2E9C-101B-9397-08002B2CF9AE}" pid="5" name="Module Name">
    <vt:lpwstr>AstLmt</vt:lpwstr>
  </property>
  <property fmtid="{D5CDD505-2E9C-101B-9397-08002B2CF9AE}" pid="6" name="Product Line">
    <vt:lpwstr>Gen II+ EPS EA3</vt:lpwstr>
  </property>
</Properties>
</file>