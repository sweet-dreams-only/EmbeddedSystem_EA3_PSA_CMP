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4F2A88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41"/>
    <w:rsid w:val="00002A33"/>
    <w:rsid w:val="000053C6"/>
    <w:rsid w:val="00042EEE"/>
    <w:rsid w:val="000D6856"/>
    <w:rsid w:val="000E0434"/>
    <w:rsid w:val="000F2E71"/>
    <w:rsid w:val="00101DCB"/>
    <w:rsid w:val="00107819"/>
    <w:rsid w:val="0013504B"/>
    <w:rsid w:val="00136470"/>
    <w:rsid w:val="00140849"/>
    <w:rsid w:val="0014643C"/>
    <w:rsid w:val="00173CCE"/>
    <w:rsid w:val="00190F5A"/>
    <w:rsid w:val="001965A3"/>
    <w:rsid w:val="00197F41"/>
    <w:rsid w:val="001A1F32"/>
    <w:rsid w:val="001A574F"/>
    <w:rsid w:val="001B60DF"/>
    <w:rsid w:val="001F09B2"/>
    <w:rsid w:val="001F0B94"/>
    <w:rsid w:val="001F13EB"/>
    <w:rsid w:val="001F6CF3"/>
    <w:rsid w:val="0020722A"/>
    <w:rsid w:val="00223012"/>
    <w:rsid w:val="00232E8C"/>
    <w:rsid w:val="00236545"/>
    <w:rsid w:val="002478EC"/>
    <w:rsid w:val="00251AC0"/>
    <w:rsid w:val="00261EB5"/>
    <w:rsid w:val="002A1969"/>
    <w:rsid w:val="002C03D8"/>
    <w:rsid w:val="002D1341"/>
    <w:rsid w:val="002E3330"/>
    <w:rsid w:val="00315335"/>
    <w:rsid w:val="0033785F"/>
    <w:rsid w:val="00340CD9"/>
    <w:rsid w:val="00340F2E"/>
    <w:rsid w:val="00360913"/>
    <w:rsid w:val="00361DFE"/>
    <w:rsid w:val="003830C5"/>
    <w:rsid w:val="003B494A"/>
    <w:rsid w:val="003B7645"/>
    <w:rsid w:val="003C4D3F"/>
    <w:rsid w:val="003E58CC"/>
    <w:rsid w:val="00424962"/>
    <w:rsid w:val="00434C7F"/>
    <w:rsid w:val="004701C2"/>
    <w:rsid w:val="00481CBD"/>
    <w:rsid w:val="004966E3"/>
    <w:rsid w:val="004A781C"/>
    <w:rsid w:val="004B08F3"/>
    <w:rsid w:val="004D5C8A"/>
    <w:rsid w:val="005102BF"/>
    <w:rsid w:val="005342B3"/>
    <w:rsid w:val="00560976"/>
    <w:rsid w:val="00571738"/>
    <w:rsid w:val="005804CD"/>
    <w:rsid w:val="005D0219"/>
    <w:rsid w:val="005D2D2A"/>
    <w:rsid w:val="005D5FE4"/>
    <w:rsid w:val="005D783D"/>
    <w:rsid w:val="005E7AB6"/>
    <w:rsid w:val="00616853"/>
    <w:rsid w:val="0062414A"/>
    <w:rsid w:val="0063145D"/>
    <w:rsid w:val="00674ADF"/>
    <w:rsid w:val="0069710A"/>
    <w:rsid w:val="00697E24"/>
    <w:rsid w:val="006A00DB"/>
    <w:rsid w:val="006B5494"/>
    <w:rsid w:val="006D33CC"/>
    <w:rsid w:val="006F01A3"/>
    <w:rsid w:val="006F0B02"/>
    <w:rsid w:val="006F605F"/>
    <w:rsid w:val="00706174"/>
    <w:rsid w:val="00706538"/>
    <w:rsid w:val="00714B3C"/>
    <w:rsid w:val="00740FF1"/>
    <w:rsid w:val="007418F6"/>
    <w:rsid w:val="007A69AC"/>
    <w:rsid w:val="007E682B"/>
    <w:rsid w:val="008132C2"/>
    <w:rsid w:val="008242F0"/>
    <w:rsid w:val="008535B2"/>
    <w:rsid w:val="00860561"/>
    <w:rsid w:val="00867FCC"/>
    <w:rsid w:val="00872AAE"/>
    <w:rsid w:val="00881E17"/>
    <w:rsid w:val="008823D0"/>
    <w:rsid w:val="008B3E94"/>
    <w:rsid w:val="008E044A"/>
    <w:rsid w:val="008F6DBB"/>
    <w:rsid w:val="009133B6"/>
    <w:rsid w:val="00924D51"/>
    <w:rsid w:val="00934E60"/>
    <w:rsid w:val="00937013"/>
    <w:rsid w:val="00955F6A"/>
    <w:rsid w:val="00957470"/>
    <w:rsid w:val="0098613A"/>
    <w:rsid w:val="009901A9"/>
    <w:rsid w:val="0099125F"/>
    <w:rsid w:val="009B20B2"/>
    <w:rsid w:val="009B4210"/>
    <w:rsid w:val="009B6DAD"/>
    <w:rsid w:val="009C306E"/>
    <w:rsid w:val="00AA2308"/>
    <w:rsid w:val="00AA4D4A"/>
    <w:rsid w:val="00AC6AE3"/>
    <w:rsid w:val="00AD5CF4"/>
    <w:rsid w:val="00AD731B"/>
    <w:rsid w:val="00AE5C99"/>
    <w:rsid w:val="00B069E6"/>
    <w:rsid w:val="00B3373A"/>
    <w:rsid w:val="00B54697"/>
    <w:rsid w:val="00B804BD"/>
    <w:rsid w:val="00B86941"/>
    <w:rsid w:val="00BB0149"/>
    <w:rsid w:val="00BB2107"/>
    <w:rsid w:val="00BD008B"/>
    <w:rsid w:val="00BD15D2"/>
    <w:rsid w:val="00BD1818"/>
    <w:rsid w:val="00BD3DFF"/>
    <w:rsid w:val="00BE5ECB"/>
    <w:rsid w:val="00BF364D"/>
    <w:rsid w:val="00C21745"/>
    <w:rsid w:val="00C23945"/>
    <w:rsid w:val="00C33AD3"/>
    <w:rsid w:val="00C351C5"/>
    <w:rsid w:val="00C35BD3"/>
    <w:rsid w:val="00C46442"/>
    <w:rsid w:val="00C46FE5"/>
    <w:rsid w:val="00C47B1D"/>
    <w:rsid w:val="00C60BC2"/>
    <w:rsid w:val="00C72FFA"/>
    <w:rsid w:val="00C75A29"/>
    <w:rsid w:val="00CB6F5E"/>
    <w:rsid w:val="00D03EDD"/>
    <w:rsid w:val="00D87709"/>
    <w:rsid w:val="00D94BDD"/>
    <w:rsid w:val="00DC0891"/>
    <w:rsid w:val="00DC6C1B"/>
    <w:rsid w:val="00DC7E08"/>
    <w:rsid w:val="00DE4889"/>
    <w:rsid w:val="00E0125C"/>
    <w:rsid w:val="00E04CC7"/>
    <w:rsid w:val="00E05782"/>
    <w:rsid w:val="00E12A1A"/>
    <w:rsid w:val="00E50E1E"/>
    <w:rsid w:val="00E5472B"/>
    <w:rsid w:val="00E57C42"/>
    <w:rsid w:val="00EA2A25"/>
    <w:rsid w:val="00EC03AA"/>
    <w:rsid w:val="00EC2DF1"/>
    <w:rsid w:val="00EF4E9E"/>
    <w:rsid w:val="00F02FBB"/>
    <w:rsid w:val="00F1409C"/>
    <w:rsid w:val="00F141E2"/>
    <w:rsid w:val="00F26A41"/>
    <w:rsid w:val="00F52A38"/>
    <w:rsid w:val="00F648ED"/>
    <w:rsid w:val="00F82E8E"/>
    <w:rsid w:val="00F957FA"/>
    <w:rsid w:val="00FB2942"/>
    <w:rsid w:val="00FB432D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t9hv\My%20Documents\Google%20Talk%20Received%20Fil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D8EBA-7008-4596-9FF7-F8867660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233</TotalTime>
  <Pages>23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11741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nzt9hv</dc:creator>
  <cp:lastModifiedBy>Kaur, Lovepreet</cp:lastModifiedBy>
  <cp:revision>26</cp:revision>
  <cp:lastPrinted>2011-03-21T13:34:00Z</cp:lastPrinted>
  <dcterms:created xsi:type="dcterms:W3CDTF">2014-01-21T22:29:00Z</dcterms:created>
  <dcterms:modified xsi:type="dcterms:W3CDTF">2014-01-23T14:58:00Z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